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6C8" w:rsidRDefault="00EC46C8" w:rsidP="0062600E">
      <w:pPr>
        <w:jc w:val="center"/>
        <w:rPr>
          <w:rFonts w:ascii="Cambria" w:hAnsi="Cambria"/>
          <w:b/>
          <w:sz w:val="40"/>
          <w:lang w:val="fi-FI"/>
        </w:rPr>
      </w:pPr>
    </w:p>
    <w:p w:rsidR="00EC46C8" w:rsidRDefault="00EC46C8" w:rsidP="0062600E">
      <w:pPr>
        <w:jc w:val="center"/>
        <w:rPr>
          <w:rFonts w:ascii="Cambria" w:hAnsi="Cambria"/>
          <w:b/>
          <w:sz w:val="40"/>
          <w:lang w:val="fi-FI"/>
        </w:rPr>
      </w:pPr>
    </w:p>
    <w:p w:rsidR="00EC46C8" w:rsidRDefault="00EC46C8" w:rsidP="0062600E">
      <w:pPr>
        <w:jc w:val="center"/>
        <w:rPr>
          <w:rFonts w:ascii="Cambria" w:hAnsi="Cambria"/>
          <w:b/>
          <w:sz w:val="40"/>
          <w:lang w:val="fi-FI"/>
        </w:rPr>
      </w:pPr>
    </w:p>
    <w:p w:rsidR="00EC46C8" w:rsidRDefault="00EC46C8" w:rsidP="0062600E">
      <w:pPr>
        <w:jc w:val="center"/>
        <w:rPr>
          <w:rFonts w:ascii="Cambria" w:hAnsi="Cambria"/>
          <w:b/>
          <w:sz w:val="40"/>
          <w:lang w:val="fi-FI"/>
        </w:rPr>
      </w:pPr>
    </w:p>
    <w:p w:rsidR="00EC46C8" w:rsidRDefault="00EC46C8" w:rsidP="0062600E">
      <w:pPr>
        <w:jc w:val="center"/>
        <w:rPr>
          <w:rFonts w:ascii="Cambria" w:hAnsi="Cambria"/>
          <w:b/>
          <w:sz w:val="40"/>
          <w:lang w:val="fi-FI"/>
        </w:rPr>
      </w:pPr>
    </w:p>
    <w:p w:rsidR="00EC46C8" w:rsidRDefault="00EC46C8" w:rsidP="0062600E">
      <w:pPr>
        <w:jc w:val="center"/>
        <w:rPr>
          <w:rFonts w:ascii="Cambria" w:hAnsi="Cambria"/>
          <w:b/>
          <w:sz w:val="40"/>
          <w:lang w:val="fi-FI"/>
        </w:rPr>
      </w:pPr>
    </w:p>
    <w:p w:rsidR="00EC46C8" w:rsidRDefault="00EC46C8" w:rsidP="0062600E">
      <w:pPr>
        <w:jc w:val="center"/>
        <w:rPr>
          <w:rFonts w:ascii="Cambria" w:hAnsi="Cambria"/>
          <w:b/>
          <w:sz w:val="40"/>
          <w:lang w:val="fi-FI"/>
        </w:rPr>
      </w:pPr>
    </w:p>
    <w:p w:rsidR="00EC46C8" w:rsidRPr="00EC7AB2" w:rsidRDefault="00EC46C8" w:rsidP="0062600E">
      <w:pPr>
        <w:jc w:val="center"/>
        <w:rPr>
          <w:rFonts w:ascii="Cambria" w:hAnsi="Cambria"/>
          <w:b/>
          <w:sz w:val="40"/>
          <w:lang w:val="it-IT"/>
        </w:rPr>
      </w:pPr>
      <w:r w:rsidRPr="00EC7AB2">
        <w:rPr>
          <w:rFonts w:ascii="Cambria" w:hAnsi="Cambria"/>
          <w:b/>
          <w:sz w:val="40"/>
          <w:lang w:val="it-IT"/>
        </w:rPr>
        <w:t>SPESIFIKASI PERSONALISASI APPLET E-KARIP</w:t>
      </w:r>
    </w:p>
    <w:p w:rsidR="00EC46C8" w:rsidRPr="00EC7AB2" w:rsidRDefault="00EC46C8" w:rsidP="0062600E">
      <w:pPr>
        <w:jc w:val="center"/>
        <w:rPr>
          <w:rFonts w:ascii="Cambria" w:hAnsi="Cambria"/>
          <w:b/>
          <w:sz w:val="40"/>
          <w:lang w:val="it-IT"/>
        </w:rPr>
      </w:pPr>
      <w:r w:rsidRPr="00EC7AB2">
        <w:rPr>
          <w:rFonts w:ascii="Cambria" w:hAnsi="Cambria"/>
          <w:b/>
          <w:sz w:val="40"/>
          <w:lang w:val="it-IT"/>
        </w:rPr>
        <w:t>V1.1</w:t>
      </w:r>
    </w:p>
    <w:p w:rsidR="00EC46C8" w:rsidRPr="00EC7AB2" w:rsidRDefault="00EC46C8" w:rsidP="0062600E">
      <w:pPr>
        <w:jc w:val="center"/>
        <w:rPr>
          <w:rFonts w:ascii="Cambria" w:hAnsi="Cambria"/>
          <w:b/>
          <w:sz w:val="40"/>
          <w:lang w:val="it-IT"/>
        </w:rPr>
      </w:pPr>
    </w:p>
    <w:p w:rsidR="00EC46C8" w:rsidRPr="00EC7AB2" w:rsidRDefault="00EC46C8" w:rsidP="0062600E">
      <w:pPr>
        <w:jc w:val="center"/>
        <w:rPr>
          <w:rFonts w:ascii="Cambria" w:hAnsi="Cambria"/>
          <w:b/>
          <w:sz w:val="40"/>
          <w:lang w:val="it-IT"/>
        </w:rPr>
      </w:pPr>
    </w:p>
    <w:p w:rsidR="00EC46C8" w:rsidRPr="00EC7AB2" w:rsidRDefault="00EC46C8" w:rsidP="0062600E">
      <w:pPr>
        <w:jc w:val="center"/>
        <w:rPr>
          <w:rFonts w:ascii="Cambria" w:hAnsi="Cambria"/>
          <w:b/>
          <w:sz w:val="40"/>
          <w:lang w:val="it-IT"/>
        </w:rPr>
      </w:pPr>
    </w:p>
    <w:p w:rsidR="00EC46C8" w:rsidRPr="00EC7AB2" w:rsidRDefault="00EC46C8" w:rsidP="0062600E">
      <w:pPr>
        <w:jc w:val="center"/>
        <w:rPr>
          <w:rFonts w:ascii="Cambria" w:hAnsi="Cambria"/>
          <w:b/>
          <w:sz w:val="40"/>
          <w:lang w:val="it-IT"/>
        </w:rPr>
      </w:pPr>
    </w:p>
    <w:p w:rsidR="00EC46C8" w:rsidRPr="00EC7AB2" w:rsidRDefault="00EC46C8" w:rsidP="0062600E">
      <w:pPr>
        <w:jc w:val="center"/>
        <w:rPr>
          <w:rFonts w:ascii="Cambria" w:hAnsi="Cambria"/>
          <w:b/>
          <w:sz w:val="40"/>
          <w:lang w:val="it-IT"/>
        </w:rPr>
      </w:pPr>
    </w:p>
    <w:p w:rsidR="00EC46C8" w:rsidRPr="00EC7AB2" w:rsidRDefault="00EC46C8" w:rsidP="0062600E">
      <w:pPr>
        <w:jc w:val="center"/>
        <w:rPr>
          <w:rFonts w:ascii="Cambria" w:hAnsi="Cambria"/>
          <w:b/>
          <w:sz w:val="40"/>
          <w:lang w:val="it-IT"/>
        </w:rPr>
      </w:pPr>
    </w:p>
    <w:p w:rsidR="00EC46C8" w:rsidRPr="00EC7AB2" w:rsidRDefault="00EC46C8" w:rsidP="0062600E">
      <w:pPr>
        <w:jc w:val="center"/>
        <w:rPr>
          <w:rFonts w:ascii="Cambria" w:hAnsi="Cambria"/>
          <w:b/>
          <w:sz w:val="40"/>
          <w:lang w:val="it-IT"/>
        </w:rPr>
      </w:pPr>
    </w:p>
    <w:p w:rsidR="00EC46C8" w:rsidRPr="00EC7AB2" w:rsidRDefault="00EC46C8" w:rsidP="0062600E">
      <w:pPr>
        <w:jc w:val="center"/>
        <w:rPr>
          <w:rFonts w:ascii="Cambria" w:hAnsi="Cambria"/>
          <w:b/>
          <w:sz w:val="40"/>
          <w:lang w:val="it-IT"/>
        </w:rPr>
      </w:pPr>
    </w:p>
    <w:p w:rsidR="00EC46C8" w:rsidRPr="00EC7AB2" w:rsidRDefault="00EC46C8" w:rsidP="0030617C">
      <w:pPr>
        <w:pStyle w:val="ListParagraph"/>
        <w:ind w:firstLine="360"/>
        <w:jc w:val="both"/>
        <w:rPr>
          <w:rFonts w:ascii="Cambria" w:hAnsi="Cambria"/>
          <w:sz w:val="24"/>
          <w:szCs w:val="24"/>
          <w:lang w:val="it-IT"/>
        </w:rPr>
      </w:pPr>
      <w:r w:rsidRPr="00EC7AB2">
        <w:rPr>
          <w:rFonts w:ascii="Cambria" w:hAnsi="Cambria"/>
          <w:sz w:val="24"/>
          <w:szCs w:val="24"/>
          <w:lang w:val="it-IT"/>
        </w:rPr>
        <w:t xml:space="preserve">Personalisasi kartu dilakukan untuk mengisi data-data pada kartu e-Karip seperti biodata dan foto masing-masing nasabah pemegang kartu e-Karip. </w:t>
      </w:r>
    </w:p>
    <w:p w:rsidR="00EC46C8" w:rsidRPr="00EC7AB2" w:rsidRDefault="00EC46C8" w:rsidP="001028F6">
      <w:pPr>
        <w:pStyle w:val="ListParagraph"/>
        <w:ind w:left="0"/>
        <w:jc w:val="both"/>
        <w:rPr>
          <w:b/>
          <w:lang w:val="it-IT"/>
        </w:rPr>
      </w:pPr>
    </w:p>
    <w:p w:rsidR="00EC46C8" w:rsidRPr="00BE1767" w:rsidRDefault="00EC46C8" w:rsidP="00597AA2">
      <w:pPr>
        <w:pStyle w:val="ListParagraph"/>
        <w:numPr>
          <w:ilvl w:val="0"/>
          <w:numId w:val="9"/>
        </w:numPr>
        <w:jc w:val="both"/>
        <w:rPr>
          <w:rFonts w:ascii="Cambria" w:hAnsi="Cambria"/>
          <w:b/>
          <w:sz w:val="24"/>
          <w:szCs w:val="24"/>
        </w:rPr>
      </w:pPr>
      <w:r w:rsidRPr="00BE1767">
        <w:rPr>
          <w:rFonts w:ascii="Cambria" w:hAnsi="Cambria"/>
          <w:b/>
          <w:sz w:val="24"/>
          <w:szCs w:val="24"/>
        </w:rPr>
        <w:t xml:space="preserve">Diagram Alir Personalisasi Kartu </w:t>
      </w:r>
    </w:p>
    <w:p w:rsidR="00EC46C8" w:rsidRDefault="00EC46C8" w:rsidP="00495C6A">
      <w:pPr>
        <w:jc w:val="both"/>
        <w:rPr>
          <w:b/>
        </w:rPr>
      </w:pPr>
    </w:p>
    <w:p w:rsidR="00EC46C8" w:rsidRDefault="00EC46C8" w:rsidP="00577480">
      <w:pPr>
        <w:pStyle w:val="ListParagraph"/>
        <w:ind w:left="0"/>
        <w:jc w:val="both"/>
      </w:pPr>
      <w:r>
        <w:rPr>
          <w:lang w:val="en-US"/>
        </w:rPr>
      </w:r>
      <w:r w:rsidRPr="00A620E9">
        <w:rPr>
          <w:lang w:val="en-US"/>
        </w:rPr>
        <w:pict>
          <v:group id="Canvas 29" o:spid="_x0000_s1026" editas="canvas" style="width:442.85pt;height:172.5pt;mso-position-horizontal-relative:char;mso-position-vertical-relative:line" coordorigin="81280" coordsize="5624195,219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">
            <v:shape id="_x0000_s1027" type="#_x0000_t75" style="position:absolute;left:81280;width:5624195;height:2190750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8" type="#_x0000_t32" style="position:absolute;left:2642607;top:552426;width:0;height:2463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<v:stroke endarrow="block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24" o:spid="_x0000_s1029" type="#_x0000_t176" style="position:absolute;left:1896111;top:798806;width:1428114;height:3041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fa3cMA&#10;AADbAAAADwAAAGRycy9kb3ducmV2LnhtbESP0WrCQBRE3wX/YbkF33STIGJTVykBqYJQtH7AJXtN&#10;QrN3w+42iX/vCkIfh5k5w2x2o2lFT843lhWkiwQEcWl1w5WC689+vgbhA7LG1jIpuJOH3XY62WCu&#10;7cBn6i+hEhHCPkcFdQhdLqUvazLoF7Yjjt7NOoMhSldJ7XCIcNPKLElW0mDDcaHGjoqayt/Ln1Hw&#10;Hd7Px4O+VS6999exO637r8IrNXsbPz9ABBrDf/jVPmgF2RKeX+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fa3cMAAADbAAAADwAAAAAAAAAAAAAAAACYAgAAZHJzL2Rv&#10;d25yZXYueG1sUEsFBgAAAAAEAAQA9QAAAIgDAAAAAA==&#10;" fillcolor="yellow" strokecolor="#ffc000" strokeweight="2pt">
              <v:textbox style="mso-next-textbox:#Flowchart: Alternate Process 24">
                <w:txbxContent>
                  <w:p w:rsidR="00EC46C8" w:rsidRDefault="00EC46C8" w:rsidP="003A13EF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Connect the cards</w:t>
                    </w:r>
                  </w:p>
                  <w:p w:rsidR="00EC46C8" w:rsidRDefault="00EC46C8" w:rsidP="003A13EF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</w:p>
                  <w:p w:rsidR="00EC46C8" w:rsidRDefault="00EC46C8" w:rsidP="003A13EF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Flowchart: Document 28" o:spid="_x0000_s1030" type="#_x0000_t114" style="position:absolute;left:81280;top:123825;width:975360;height:381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vW3r8A&#10;AADbAAAADwAAAGRycy9kb3ducmV2LnhtbERPy4rCMBTdD/gP4QruxrQVB6lGER/gYlxY/YBLc22q&#10;zU1pota/nyyEWR7Oe7HqbSOe1PnasYJ0nIAgLp2uuVJwOe+/ZyB8QNbYOCYFb/KwWg6+Fphr9+IT&#10;PYtQiRjCPkcFJoQ2l9KXhiz6sWuJI3d1ncUQYVdJ3eErhttGZknyIy3WHBsMtrQxVN6Lh1Vw+00n&#10;xa3SfNyus/3UpD6rdzOlRsN+PQcRqA//4o/7oBVkcWz8En+AX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69bevwAAANsAAAAPAAAAAAAAAAAAAAAAAJgCAABkcnMvZG93bnJl&#10;di54bWxQSwUGAAAAAAQABAD1AAAAhAMAAAAA&#10;" fillcolor="yellow" strokecolor="#ffc000" strokeweight="2pt">
              <v:textbox style="mso-next-textbox:#Flowchart: Document 28">
                <w:txbxContent>
                  <w:p w:rsidR="00EC46C8" w:rsidRDefault="00EC46C8" w:rsidP="003A13EF">
                    <w:pPr>
                      <w:jc w:val="center"/>
                    </w:pPr>
                    <w:r>
                      <w:t>XML Data</w:t>
                    </w:r>
                  </w:p>
                  <w:p w:rsidR="00EC46C8" w:rsidRPr="006B16EB" w:rsidRDefault="00EC46C8" w:rsidP="003A13EF">
                    <w:pPr>
                      <w:jc w:val="center"/>
                    </w:pPr>
                  </w:p>
                </w:txbxContent>
              </v:textbox>
            </v:shape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Flowchart: Display 30" o:spid="_x0000_s1031" type="#_x0000_t134" style="position:absolute;left:1734820;top:68580;width:1741805;height:4933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6bMAA&#10;AADbAAAADwAAAGRycy9kb3ducmV2LnhtbERPzYrCMBC+C/sOYQRvmqqwSDWKXZBdPK3VBxibsS02&#10;kzaJWn16c1jY48f3v9r0phF3cr62rGA6SUAQF1bXXCo4HXfjBQgfkDU2lknBkzxs1h+DFabaPvhA&#10;9zyUIoawT1FBFUKbSumLigz6iW2JI3exzmCI0JVSO3zEcNPIWZJ8SoM1x4YKW/qqqLjmN6OALudD&#10;/73o8tc5y3Zdlux/t65TajTst0sQgfrwL/5z/2gF87g+fok/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g6bMAAAADbAAAADwAAAAAAAAAAAAAAAACYAgAAZHJzL2Rvd25y&#10;ZXYueG1sUEsFBgAAAAAEAAQA9QAAAIUDAAAAAA==&#10;" fillcolor="yellow" strokecolor="#ffc000" strokeweight="2pt">
              <v:textbox style="mso-next-textbox:#Flowchart: Display 30">
                <w:txbxContent>
                  <w:p w:rsidR="00EC46C8" w:rsidRPr="007E7A22" w:rsidRDefault="00EC46C8" w:rsidP="007E7A22">
                    <w:pPr>
                      <w:jc w:val="center"/>
                    </w:pPr>
                    <w:r>
                      <w:t>Display Biodata and Photo</w:t>
                    </w:r>
                  </w:p>
                </w:txbxContent>
              </v:textbox>
            </v:shape>
            <v:shape id="Flowchart: Alternate Process 41" o:spid="_x0000_s1032" type="#_x0000_t176" style="position:absolute;left:1925321;top:1453085;width:1427480;height:5343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+c5cMA&#10;AADbAAAADwAAAGRycy9kb3ducmV2LnhtbESP0WrCQBRE3wv+w3IF35pNREqMriKC1EKhGP2AS/aa&#10;BLN3w+42Jn/fLRT6OMzMGWa7H00nBnK+tawgS1IQxJXVLdcKbtfTaw7CB2SNnWVSMJGH/W72ssVC&#10;2ydfaChDLSKEfYEKmhD6QkpfNWTQJ7Ynjt7dOoMhSldL7fAZ4aaTyzR9kwZbjgsN9nRsqHqU30bB&#10;V1hfPs76XrtsGm5j/5kP70ev1GI+HjYgAo3hP/zXPmsFqwx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+c5cMAAADbAAAADwAAAAAAAAAAAAAAAACYAgAAZHJzL2Rv&#10;d25yZXYueG1sUEsFBgAAAAAEAAQA9QAAAIgDAAAAAA==&#10;" fillcolor="yellow" strokecolor="#ffc000" strokeweight="2pt">
              <v:textbox style="mso-next-textbox:#Flowchart: Alternate Process 41">
                <w:txbxContent>
                  <w:p w:rsidR="00EC46C8" w:rsidRDefault="00EC46C8" w:rsidP="0010420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Personalize Applet Card</w:t>
                    </w:r>
                  </w:p>
                  <w:p w:rsidR="00EC46C8" w:rsidRDefault="00EC46C8" w:rsidP="0010420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t> </w:t>
                    </w:r>
                  </w:p>
                  <w:p w:rsidR="00EC46C8" w:rsidRDefault="00EC46C8" w:rsidP="0010420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AutoShape 23" o:spid="_x0000_s1033" type="#_x0000_t32" style="position:absolute;left:2642607;top:1102971;width:0;height:3343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8iM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PyIxAAAANsAAAAPAAAAAAAAAAAA&#10;AAAAAKECAABkcnMvZG93bnJldi54bWxQSwUGAAAAAAQABAD5AAAAkgMAAAAA&#10;">
              <v:stroke endarrow="block"/>
            </v:shape>
            <v:shape id="_x0000_s1034" type="#_x0000_t32" style="position:absolute;left:1069340;top:314325;width:652780;height:1270" o:connectortype="straight">
              <v:stroke dashstyle="dash" endarrow="block"/>
            </v:shape>
            <w10:anchorlock/>
          </v:group>
        </w:pict>
      </w:r>
    </w:p>
    <w:p w:rsidR="00EC46C8" w:rsidRDefault="00EC46C8" w:rsidP="00495C6A">
      <w:pPr>
        <w:pStyle w:val="ListParagraph"/>
        <w:jc w:val="both"/>
        <w:rPr>
          <w:rFonts w:ascii="Cambria" w:hAnsi="Cambria"/>
          <w:sz w:val="24"/>
          <w:szCs w:val="24"/>
          <w:lang w:val="en-US"/>
        </w:rPr>
      </w:pPr>
    </w:p>
    <w:p w:rsidR="00EC46C8" w:rsidRPr="00DA113C" w:rsidRDefault="00EC46C8" w:rsidP="00A95CAD">
      <w:pPr>
        <w:ind w:left="720" w:firstLine="360"/>
        <w:jc w:val="both"/>
        <w:rPr>
          <w:rFonts w:ascii="Cambria" w:hAnsi="Cambria"/>
          <w:sz w:val="24"/>
          <w:szCs w:val="24"/>
          <w:lang w:val="en-US"/>
        </w:rPr>
      </w:pPr>
      <w:r w:rsidRPr="00DA113C">
        <w:rPr>
          <w:rFonts w:ascii="Cambria" w:hAnsi="Cambria"/>
          <w:sz w:val="24"/>
          <w:szCs w:val="24"/>
        </w:rPr>
        <w:t>Berdasarkan diagram alir di atas, personalisasi kartu dilakukan dengan tahapan sebagai berikut:</w:t>
      </w:r>
    </w:p>
    <w:p w:rsidR="00EC46C8" w:rsidRPr="00C266CF" w:rsidRDefault="00EC46C8" w:rsidP="00495C6A">
      <w:pPr>
        <w:pStyle w:val="ListParagraph"/>
        <w:jc w:val="both"/>
        <w:rPr>
          <w:rFonts w:ascii="Cambria" w:hAnsi="Cambria"/>
          <w:sz w:val="24"/>
          <w:szCs w:val="24"/>
          <w:lang w:val="en-US"/>
        </w:rPr>
      </w:pPr>
    </w:p>
    <w:p w:rsidR="00EC46C8" w:rsidRPr="00B00A4C" w:rsidRDefault="00EC46C8" w:rsidP="007F1579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  <w:szCs w:val="24"/>
          <w:lang w:val="it-IT"/>
        </w:rPr>
      </w:pPr>
      <w:r w:rsidRPr="00B00A4C">
        <w:rPr>
          <w:rFonts w:ascii="Cambria" w:hAnsi="Cambria"/>
          <w:sz w:val="24"/>
          <w:szCs w:val="24"/>
          <w:lang w:val="it-IT"/>
        </w:rPr>
        <w:t>Data dan foto yang tersimpan dalam XML Data ditampilkan.</w:t>
      </w:r>
    </w:p>
    <w:p w:rsidR="00EC46C8" w:rsidRPr="0062600E" w:rsidRDefault="00EC46C8" w:rsidP="007F1579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  <w:szCs w:val="24"/>
          <w:lang w:val="it-IT"/>
        </w:rPr>
      </w:pPr>
      <w:r w:rsidRPr="0062600E">
        <w:rPr>
          <w:rFonts w:ascii="Cambria" w:hAnsi="Cambria"/>
          <w:sz w:val="24"/>
          <w:szCs w:val="24"/>
          <w:lang w:val="it-IT"/>
        </w:rPr>
        <w:t>Kartu e-Karip dihubungkan dengan reader.</w:t>
      </w:r>
    </w:p>
    <w:p w:rsidR="00EC46C8" w:rsidRPr="0062600E" w:rsidRDefault="00EC46C8" w:rsidP="0062600E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  <w:szCs w:val="24"/>
          <w:lang w:val="it-IT"/>
        </w:rPr>
      </w:pPr>
      <w:r w:rsidRPr="0062600E">
        <w:rPr>
          <w:lang w:val="it-IT"/>
        </w:rPr>
        <w:t>Personalisasi dapat dilakukan setelah kartu terhubung.</w:t>
      </w: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Default="00EC46C8" w:rsidP="0062600E">
      <w:pPr>
        <w:pStyle w:val="ListParagraph"/>
        <w:ind w:left="0"/>
        <w:jc w:val="both"/>
        <w:rPr>
          <w:lang w:val="it-IT"/>
        </w:rPr>
      </w:pPr>
    </w:p>
    <w:p w:rsidR="00EC46C8" w:rsidRPr="0062600E" w:rsidRDefault="00EC46C8" w:rsidP="0062600E">
      <w:pPr>
        <w:pStyle w:val="ListParagraph"/>
        <w:ind w:left="0"/>
        <w:jc w:val="both"/>
        <w:rPr>
          <w:rFonts w:ascii="Cambria" w:hAnsi="Cambria"/>
          <w:sz w:val="24"/>
          <w:szCs w:val="24"/>
          <w:lang w:val="it-IT"/>
        </w:rPr>
      </w:pPr>
    </w:p>
    <w:p w:rsidR="00EC46C8" w:rsidRPr="00A134C5" w:rsidRDefault="00EC46C8" w:rsidP="00597AA2">
      <w:pPr>
        <w:pStyle w:val="ListParagraph"/>
        <w:numPr>
          <w:ilvl w:val="0"/>
          <w:numId w:val="9"/>
        </w:numPr>
        <w:jc w:val="both"/>
        <w:rPr>
          <w:rFonts w:ascii="Cambria" w:hAnsi="Cambria"/>
          <w:b/>
          <w:sz w:val="24"/>
          <w:szCs w:val="24"/>
        </w:rPr>
      </w:pPr>
      <w:r w:rsidRPr="00A134C5">
        <w:rPr>
          <w:rFonts w:ascii="Cambria" w:hAnsi="Cambria"/>
          <w:b/>
          <w:sz w:val="24"/>
          <w:szCs w:val="24"/>
        </w:rPr>
        <w:t>Algoritma Autentikasi antara Kartu dan SAM.</w:t>
      </w:r>
    </w:p>
    <w:p w:rsidR="00EC46C8" w:rsidRDefault="00EC46C8" w:rsidP="00981705">
      <w:pPr>
        <w:jc w:val="both"/>
        <w:rPr>
          <w:rFonts w:ascii="Cambria" w:hAnsi="Cambria"/>
          <w:b/>
          <w:i/>
          <w:sz w:val="24"/>
          <w:szCs w:val="24"/>
        </w:rPr>
      </w:pPr>
    </w:p>
    <w:tbl>
      <w:tblPr>
        <w:tblpPr w:leftFromText="180" w:rightFromText="180" w:vertAnchor="text" w:horzAnchor="margin" w:tblpXSpec="right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118"/>
        <w:gridCol w:w="3231"/>
      </w:tblGrid>
      <w:tr w:rsidR="00EC46C8" w:rsidRPr="003A50A7" w:rsidTr="00DC412B">
        <w:tc>
          <w:tcPr>
            <w:tcW w:w="3118" w:type="dxa"/>
          </w:tcPr>
          <w:p w:rsidR="00EC46C8" w:rsidRPr="003A50A7" w:rsidRDefault="00EC46C8" w:rsidP="00DC412B">
            <w:pPr>
              <w:jc w:val="center"/>
              <w:rPr>
                <w:b/>
              </w:rPr>
            </w:pPr>
            <w:r w:rsidRPr="003A50A7">
              <w:rPr>
                <w:b/>
              </w:rPr>
              <w:t>Applet</w:t>
            </w:r>
          </w:p>
        </w:tc>
        <w:tc>
          <w:tcPr>
            <w:tcW w:w="3231" w:type="dxa"/>
          </w:tcPr>
          <w:p w:rsidR="00EC46C8" w:rsidRPr="003A50A7" w:rsidRDefault="00EC46C8" w:rsidP="00DC412B">
            <w:pPr>
              <w:jc w:val="center"/>
              <w:rPr>
                <w:b/>
              </w:rPr>
            </w:pPr>
            <w:r w:rsidRPr="003A50A7">
              <w:rPr>
                <w:b/>
              </w:rPr>
              <w:t>SAM</w:t>
            </w:r>
            <w:r>
              <w:rPr>
                <w:b/>
              </w:rPr>
              <w:t>/HSM</w:t>
            </w:r>
          </w:p>
        </w:tc>
      </w:tr>
      <w:tr w:rsidR="00EC46C8" w:rsidRPr="003A50A7" w:rsidTr="00DC412B">
        <w:trPr>
          <w:trHeight w:val="9540"/>
        </w:trPr>
        <w:tc>
          <w:tcPr>
            <w:tcW w:w="3118" w:type="dxa"/>
          </w:tcPr>
          <w:p w:rsidR="00EC46C8" w:rsidRPr="003A50A7" w:rsidRDefault="00EC46C8" w:rsidP="00DC412B">
            <w:pPr>
              <w:jc w:val="both"/>
              <w:rPr>
                <w:b/>
              </w:rPr>
            </w:pPr>
          </w:p>
          <w:p w:rsidR="00EC46C8" w:rsidRPr="003A50A7" w:rsidRDefault="00EC46C8" w:rsidP="00DC412B">
            <w:pPr>
              <w:jc w:val="both"/>
              <w:rPr>
                <w:b/>
              </w:rPr>
            </w:pPr>
          </w:p>
        </w:tc>
        <w:tc>
          <w:tcPr>
            <w:tcW w:w="3231" w:type="dxa"/>
          </w:tcPr>
          <w:p w:rsidR="00EC46C8" w:rsidRPr="003A50A7" w:rsidRDefault="00EC46C8" w:rsidP="00DC412B">
            <w:pPr>
              <w:jc w:val="both"/>
              <w:rPr>
                <w:b/>
              </w:rPr>
            </w:pPr>
          </w:p>
        </w:tc>
      </w:tr>
    </w:tbl>
    <w:p w:rsidR="00EC46C8" w:rsidRPr="001272ED" w:rsidRDefault="00EC46C8" w:rsidP="00981705">
      <w:pPr>
        <w:jc w:val="both"/>
        <w:rPr>
          <w:rFonts w:ascii="Cambria" w:hAnsi="Cambria"/>
          <w:b/>
          <w:i/>
          <w:sz w:val="24"/>
          <w:szCs w:val="24"/>
          <w:lang w:val="en-US"/>
        </w:rPr>
      </w:pPr>
      <w:r>
        <w:rPr>
          <w:lang w:val="en-US"/>
        </w:rPr>
        <w:pict>
          <v:group id="_x0000_s1035" style="position:absolute;left:0;text-align:left;margin-left:-3pt;margin-top:14.4pt;width:472.3pt;height:487.65pt;z-index:251658240;mso-position-horizontal-relative:text;mso-position-vertical-relative:text" coordorigin="1246,2794" coordsize="9446,9753">
            <v:shapetype id="_x0000_t109" coordsize="21600,21600" o:spt="109" path="m,l,21600r21600,l21600,xe">
              <v:stroke joinstyle="miter"/>
              <v:path gradientshapeok="t" o:connecttype="rect"/>
            </v:shapetype>
            <v:shape id="Flowchart: Process 39" o:spid="_x0000_s1036" type="#_x0000_t109" style="position:absolute;left:1395;top:2794;width:2115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" fillcolor="yellow" strokecolor="#ffc000" strokeweight="2pt">
              <v:textbox style="mso-next-textbox:#Flowchart: Process 39">
                <w:txbxContent>
                  <w:p w:rsidR="00EC46C8" w:rsidRPr="00104205" w:rsidRDefault="00EC46C8" w:rsidP="00981705">
                    <w:pPr>
                      <w:jc w:val="center"/>
                    </w:pPr>
                    <w:r>
                      <w:t>PDU COMMAND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40" o:spid="_x0000_s1037" type="#_x0000_t110" style="position:absolute;left:1246;top:4289;width:2370;height:208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" fillcolor="yellow" strokecolor="#ffc000" strokeweight="2pt">
              <v:textbox style="mso-next-textbox:#Flowchart: Decision 40">
                <w:txbxContent>
                  <w:p w:rsidR="00EC46C8" w:rsidRPr="00012D52" w:rsidRDefault="00EC46C8" w:rsidP="00981705">
                    <w:pPr>
                      <w:jc w:val="center"/>
                    </w:pPr>
                    <w:r>
                      <w:t>Sam process needed?</w:t>
                    </w:r>
                  </w:p>
                </w:txbxContent>
              </v:textbox>
            </v:shape>
            <v:shape id="Flowchart: Alternate Process 47" o:spid="_x0000_s1038" type="#_x0000_t176" style="position:absolute;left:4785;top:3429;width:2248;height: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" fillcolor="yellow" strokecolor="#ffc000" strokeweight="2pt">
              <v:textbox style="mso-next-textbox:#Flowchart: Alternate Process 47">
                <w:txbxContent>
                  <w:p w:rsidR="00EC46C8" w:rsidRDefault="00EC46C8" w:rsidP="0098170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Process PDU Command</w:t>
                    </w:r>
                  </w:p>
                  <w:p w:rsidR="00EC46C8" w:rsidRDefault="00EC46C8" w:rsidP="0098170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t> </w:t>
                    </w:r>
                  </w:p>
                  <w:p w:rsidR="00EC46C8" w:rsidRDefault="00EC46C8" w:rsidP="0098170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AutoShape 23" o:spid="_x0000_s1039" type="#_x0000_t32" style="position:absolute;left:3615;top:3759;width:1170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">
              <v:stroke endarrow="block"/>
            </v:shape>
            <v:line id="Straight Connector 51" o:spid="_x0000_s1040" style="position:absolute;visibility:visible" from="3615,3759" to="3615,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"/>
            <v:shape id="Flowchart: Alternate Process 54" o:spid="_x0000_s1041" type="#_x0000_t176" style="position:absolute;left:8280;top:6217;width:2248;height: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" fillcolor="yellow" strokecolor="#ffc000" strokeweight="2pt">
              <v:textbox style="mso-next-textbox:#Flowchart: Alternate Process 54">
                <w:txbxContent>
                  <w:p w:rsidR="00EC46C8" w:rsidRDefault="00EC46C8" w:rsidP="0098170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Process PDU Command</w:t>
                    </w:r>
                  </w:p>
                  <w:p w:rsidR="00EC46C8" w:rsidRDefault="00EC46C8" w:rsidP="0098170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t> </w:t>
                    </w:r>
                  </w:p>
                  <w:p w:rsidR="00EC46C8" w:rsidRDefault="00EC46C8" w:rsidP="0098170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line id="Straight Connector 58" o:spid="_x0000_s1042" style="position:absolute;visibility:visible" from="2445,6369" to="2445,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"/>
            <v:shape id="Flowchart: Alternate Process 59" o:spid="_x0000_s1043" type="#_x0000_t176" style="position:absolute;left:5130;top:7689;width:2248;height: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" fillcolor="yellow" strokecolor="#ffc000" strokeweight="2pt">
              <v:textbox style="mso-next-textbox:#Flowchart: Alternate Process 59">
                <w:txbxContent>
                  <w:p w:rsidR="00EC46C8" w:rsidRDefault="00EC46C8" w:rsidP="0098170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Process Result  Command</w:t>
                    </w:r>
                    <w:r>
                      <w:t> </w:t>
                    </w:r>
                  </w:p>
                  <w:p w:rsidR="00EC46C8" w:rsidRDefault="00EC46C8" w:rsidP="0098170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_x0000_s1044" type="#_x0000_t32" style="position:absolute;left:7380;top:8094;width:900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">
              <v:stroke endarrow="block"/>
            </v:shape>
            <v:shape id="_x0000_s1045" type="#_x0000_t32" style="position:absolute;left:9375;top:7072;width:0;height: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">
              <v:stroke endarrow="block"/>
            </v:shape>
            <v:shape id="_x0000_s1046" type="#_x0000_t32" style="position:absolute;left:2445;top:6579;width:5834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">
              <v:stroke endarrow="block"/>
            </v:shape>
            <v:shape id="_x0000_s1047" type="#_x0000_t32" style="position:absolute;left:2445;top:3354;width:0;height:9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">
              <v:stroke endarrow="block"/>
            </v:shape>
            <v:shape id="Flowchart: Process 63" o:spid="_x0000_s1048" type="#_x0000_t109" style="position:absolute;left:8280;top:7914;width:2248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" fillcolor="yellow" strokecolor="#ffc000" strokeweight="2pt">
              <v:textbox style="mso-next-textbox:#Flowchart: Process 63">
                <w:txbxContent>
                  <w:p w:rsidR="00EC46C8" w:rsidRDefault="00EC46C8" w:rsidP="00981705">
                    <w:pPr>
                      <w:jc w:val="center"/>
                    </w:pPr>
                    <w:r>
                      <w:t>Result</w:t>
                    </w:r>
                  </w:p>
                  <w:p w:rsidR="00EC46C8" w:rsidRDefault="00EC46C8" w:rsidP="00981705">
                    <w:pPr>
                      <w:jc w:val="center"/>
                    </w:pPr>
                    <w:r>
                      <w:t>ess</w:t>
                    </w:r>
                  </w:p>
                  <w:p w:rsidR="00EC46C8" w:rsidRPr="00FC245E" w:rsidRDefault="00EC46C8" w:rsidP="00981705">
                    <w:pPr>
                      <w:jc w:val="center"/>
                    </w:pPr>
                    <w:r>
                      <w:t>ess</w:t>
                    </w:r>
                  </w:p>
                </w:txbxContent>
              </v:textbox>
            </v:shape>
            <v:rect id="Rectangle 64" o:spid="_x0000_s1049" style="position:absolute;left:9375;top:7296;width:855;height:46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" filled="f" stroked="f" strokeweight="2pt">
              <v:textbox style="mso-next-textbox:#Rectangle 64">
                <w:txbxContent>
                  <w:p w:rsidR="00EC46C8" w:rsidRPr="003A50A7" w:rsidRDefault="00EC46C8" w:rsidP="00981705">
                    <w:pPr>
                      <w:jc w:val="center"/>
                      <w:rPr>
                        <w:color w:val="000000"/>
                      </w:rPr>
                    </w:pPr>
                    <w:r w:rsidRPr="003A50A7">
                      <w:rPr>
                        <w:color w:val="000000"/>
                      </w:rPr>
                      <w:t>wrap</w:t>
                    </w:r>
                  </w:p>
                </w:txbxContent>
              </v:textbox>
            </v:rect>
            <v:shape id="Flowchart: Process 67" o:spid="_x0000_s1050" type="#_x0000_t109" style="position:absolute;left:5132;top:9354;width:2248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" fillcolor="yellow" strokecolor="#ffc000" strokeweight="2pt">
              <v:textbox style="mso-next-textbox:#Flowchart: Process 67">
                <w:txbxContent>
                  <w:p w:rsidR="00EC46C8" w:rsidRDefault="00EC46C8" w:rsidP="00981705">
                    <w:pPr>
                      <w:jc w:val="center"/>
                    </w:pPr>
                    <w:r>
                      <w:t>Result</w:t>
                    </w:r>
                  </w:p>
                  <w:p w:rsidR="00EC46C8" w:rsidRDefault="00EC46C8" w:rsidP="00981705">
                    <w:pPr>
                      <w:jc w:val="center"/>
                    </w:pPr>
                    <w:r>
                      <w:t>ess</w:t>
                    </w:r>
                  </w:p>
                  <w:p w:rsidR="00EC46C8" w:rsidRPr="00FC245E" w:rsidRDefault="00EC46C8" w:rsidP="00981705">
                    <w:pPr>
                      <w:jc w:val="center"/>
                    </w:pPr>
                    <w:r>
                      <w:t>ess</w:t>
                    </w:r>
                  </w:p>
                </w:txbxContent>
              </v:textbox>
            </v:shape>
            <v:shape id="_x0000_s1051" type="#_x0000_t32" style="position:absolute;left:6178;top:8512;width:0;height: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">
              <v:stroke endarrow="block"/>
            </v:shape>
            <v:rect id="Rectangle 65" o:spid="_x0000_s1052" style="position:absolute;left:3705;top:3967;width:675;height:39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" filled="f" stroked="f" strokeweight="2pt">
              <v:textbox style="mso-next-textbox:#Rectangle 65">
                <w:txbxContent>
                  <w:p w:rsidR="00EC46C8" w:rsidRPr="003A50A7" w:rsidRDefault="00EC46C8" w:rsidP="00981705">
                    <w:pPr>
                      <w:jc w:val="center"/>
                      <w:rPr>
                        <w:color w:val="000000"/>
                      </w:rPr>
                    </w:pPr>
                    <w:r w:rsidRPr="003A50A7">
                      <w:rPr>
                        <w:color w:val="000000"/>
                      </w:rPr>
                      <w:t>No</w:t>
                    </w:r>
                  </w:p>
                </w:txbxContent>
              </v:textbox>
            </v:rect>
            <v:rect id="Rectangle 66" o:spid="_x0000_s1053" style="position:absolute;left:3030;top:6667;width:675;height:39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" filled="f" stroked="f" strokeweight="2pt">
              <v:textbox style="mso-next-textbox:#Rectangle 66">
                <w:txbxContent>
                  <w:p w:rsidR="00EC46C8" w:rsidRPr="003A50A7" w:rsidRDefault="00EC46C8" w:rsidP="00981705">
                    <w:pPr>
                      <w:jc w:val="center"/>
                      <w:rPr>
                        <w:color w:val="000000"/>
                      </w:rPr>
                    </w:pPr>
                    <w:r w:rsidRPr="003A50A7">
                      <w:rPr>
                        <w:color w:val="000000"/>
                      </w:rPr>
                      <w:t>Yes</w:t>
                    </w:r>
                  </w:p>
                </w:txbxContent>
              </v:textbox>
            </v:rect>
            <v:rect id="Rectangle 69" o:spid="_x0000_s1054" style="position:absolute;left:6180;top:8737;width:1065;height:46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" filled="f" stroked="f" strokeweight="2pt">
              <v:textbox style="mso-next-textbox:#Rectangle 69">
                <w:txbxContent>
                  <w:p w:rsidR="00EC46C8" w:rsidRPr="003A50A7" w:rsidRDefault="00EC46C8" w:rsidP="00981705">
                    <w:pPr>
                      <w:jc w:val="center"/>
                      <w:rPr>
                        <w:color w:val="000000"/>
                      </w:rPr>
                    </w:pPr>
                    <w:r w:rsidRPr="003A50A7">
                      <w:rPr>
                        <w:color w:val="000000"/>
                      </w:rPr>
                      <w:t>unwrap</w:t>
                    </w:r>
                  </w:p>
                </w:txbxContent>
              </v:textbox>
            </v:rect>
            <v:shape id="Flowchart: Alternate Process 71" o:spid="_x0000_s1055" type="#_x0000_t176" style="position:absolute;left:8280;top:9159;width:2248;height: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" fillcolor="yellow" strokecolor="#ffc000" strokeweight="2pt">
              <v:textbox style="mso-next-textbox:#Flowchart: Alternate Process 71">
                <w:txbxContent>
                  <w:p w:rsidR="00EC46C8" w:rsidRDefault="00EC46C8" w:rsidP="0098170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Process Result  Command</w:t>
                    </w:r>
                    <w:r>
                      <w:t> </w:t>
                    </w:r>
                  </w:p>
                  <w:p w:rsidR="00EC46C8" w:rsidRDefault="00EC46C8" w:rsidP="0098170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_x0000_s1056" type="#_x0000_t32" style="position:absolute;left:7380;top:9532;width:900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">
              <v:stroke endarrow="block"/>
            </v:shape>
            <v:shape id="Flowchart: Process 73" o:spid="_x0000_s1057" type="#_x0000_t109" style="position:absolute;left:8280;top:10839;width:2248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" fillcolor="yellow" strokecolor="#ffc000" strokeweight="2pt">
              <v:textbox style="mso-next-textbox:#Flowchart: Process 73">
                <w:txbxContent>
                  <w:p w:rsidR="00EC46C8" w:rsidRDefault="00EC46C8" w:rsidP="00981705">
                    <w:pPr>
                      <w:jc w:val="center"/>
                    </w:pPr>
                    <w:r>
                      <w:t>Result Confirmation</w:t>
                    </w:r>
                  </w:p>
                  <w:p w:rsidR="00EC46C8" w:rsidRDefault="00EC46C8" w:rsidP="00981705">
                    <w:pPr>
                      <w:jc w:val="center"/>
                    </w:pPr>
                    <w:r>
                      <w:t>ess</w:t>
                    </w:r>
                  </w:p>
                  <w:p w:rsidR="00EC46C8" w:rsidRPr="00FC245E" w:rsidRDefault="00EC46C8" w:rsidP="00981705">
                    <w:pPr>
                      <w:jc w:val="center"/>
                    </w:pPr>
                    <w:r>
                      <w:t>ess</w:t>
                    </w:r>
                  </w:p>
                </w:txbxContent>
              </v:textbox>
            </v:shape>
            <v:shape id="Flowchart: Display 76" o:spid="_x0000_s1058" type="#_x0000_t134" style="position:absolute;left:4635;top:4822;width:2742;height:73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" fillcolor="yellow" strokecolor="#ffc000" strokeweight="2pt">
              <v:textbox style="mso-next-textbox:#Flowchart: Display 76">
                <w:txbxContent>
                  <w:p w:rsidR="00EC46C8" w:rsidRPr="007E7A22" w:rsidRDefault="00EC46C8" w:rsidP="00981705">
                    <w:pPr>
                      <w:jc w:val="center"/>
                    </w:pPr>
                    <w:r>
                      <w:t>Display Log and Result</w:t>
                    </w:r>
                  </w:p>
                </w:txbxContent>
              </v:textbox>
            </v:shape>
            <v:shape id="_x0000_s1059" type="#_x0000_t32" style="position:absolute;left:9375;top:9997;width:0;height: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">
              <v:stroke endarrow="block"/>
            </v:shape>
            <v:shape id="Flowchart: Display 78" o:spid="_x0000_s1060" type="#_x0000_t134" style="position:absolute;left:7950;top:11812;width:2742;height:73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" fillcolor="yellow" strokecolor="#ffc000" strokeweight="2pt">
              <v:textbox style="mso-next-textbox:#Flowchart: Display 78">
                <w:txbxContent>
                  <w:p w:rsidR="00EC46C8" w:rsidRPr="007E7A22" w:rsidRDefault="00EC46C8" w:rsidP="00981705">
                    <w:pPr>
                      <w:jc w:val="center"/>
                    </w:pPr>
                    <w:r>
                      <w:t>Display Log and Result</w:t>
                    </w:r>
                  </w:p>
                </w:txbxContent>
              </v:textbox>
            </v:shape>
            <v:rect id="Rectangle 75" o:spid="_x0000_s1061" style="position:absolute;left:9375;top:10221;width:855;height:46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" filled="f" stroked="f" strokeweight="2pt">
              <v:textbox style="mso-next-textbox:#Rectangle 75">
                <w:txbxContent>
                  <w:p w:rsidR="00EC46C8" w:rsidRPr="003A50A7" w:rsidRDefault="00EC46C8" w:rsidP="00981705">
                    <w:pPr>
                      <w:jc w:val="center"/>
                      <w:rPr>
                        <w:color w:val="000000"/>
                      </w:rPr>
                    </w:pPr>
                    <w:r w:rsidRPr="003A50A7">
                      <w:rPr>
                        <w:color w:val="000000"/>
                      </w:rPr>
                      <w:t>wrap</w:t>
                    </w:r>
                  </w:p>
                </w:txbxContent>
              </v:textbox>
            </v:rect>
            <v:shape id="_x0000_s1062" type="#_x0000_t32" style="position:absolute;left:9375;top:11257;width:0;height:5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">
              <v:stroke endarrow="block"/>
            </v:shape>
            <v:shape id="_x0000_s1063" type="#_x0000_t32" style="position:absolute;left:5910;top:4282;width:0;height:5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">
              <v:stroke endarrow="block"/>
            </v:shape>
          </v:group>
        </w:pict>
      </w: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EC46C8" w:rsidRDefault="00EC46C8" w:rsidP="00981705">
      <w:pPr>
        <w:spacing w:line="360" w:lineRule="auto"/>
        <w:ind w:left="720" w:firstLine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  <w:t xml:space="preserve">     </w:t>
      </w:r>
    </w:p>
    <w:p w:rsidR="00EC46C8" w:rsidRPr="00FD48BA" w:rsidRDefault="00EC46C8" w:rsidP="008D3EFE">
      <w:pPr>
        <w:spacing w:line="360" w:lineRule="auto"/>
        <w:ind w:left="2880"/>
        <w:jc w:val="both"/>
        <w:rPr>
          <w:rFonts w:ascii="Cambria" w:hAnsi="Cambria"/>
          <w:b/>
          <w:i/>
          <w:sz w:val="20"/>
          <w:szCs w:val="20"/>
        </w:rPr>
      </w:pPr>
      <w:r w:rsidRPr="00981705">
        <w:rPr>
          <w:rFonts w:ascii="Cambria" w:hAnsi="Cambria"/>
          <w:b/>
          <w:sz w:val="20"/>
          <w:szCs w:val="20"/>
        </w:rPr>
        <w:t xml:space="preserve"> Gambar 3. </w:t>
      </w:r>
      <w:r w:rsidRPr="0062600E">
        <w:rPr>
          <w:rFonts w:ascii="Cambria" w:hAnsi="Cambria"/>
          <w:b/>
          <w:sz w:val="20"/>
          <w:szCs w:val="20"/>
        </w:rPr>
        <w:t>Interaksi E-Karip &amp; SAM</w:t>
      </w:r>
    </w:p>
    <w:p w:rsidR="00EC46C8" w:rsidRPr="00981705" w:rsidRDefault="00EC46C8" w:rsidP="00981705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  <w:r w:rsidRPr="00981705">
        <w:rPr>
          <w:rFonts w:ascii="Cambria" w:hAnsi="Cambria"/>
          <w:sz w:val="24"/>
          <w:szCs w:val="24"/>
        </w:rPr>
        <w:t xml:space="preserve">Berdasarkan aliran di atas, berikut merupakan command yang terjadi selama proses interaksi e-Karip dan SAM: </w:t>
      </w:r>
    </w:p>
    <w:p w:rsidR="00EC46C8" w:rsidRPr="00981705" w:rsidRDefault="00EC46C8" w:rsidP="009817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981705">
        <w:rPr>
          <w:rFonts w:ascii="Cambria" w:hAnsi="Cambria"/>
          <w:sz w:val="24"/>
          <w:szCs w:val="24"/>
        </w:rPr>
        <w:t xml:space="preserve"> Pemilihan applet e-Karip.</w:t>
      </w:r>
    </w:p>
    <w:p w:rsidR="00EC46C8" w:rsidRPr="00981705" w:rsidRDefault="00EC46C8" w:rsidP="00981705">
      <w:pPr>
        <w:pStyle w:val="ListParagraph"/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981705">
        <w:rPr>
          <w:rFonts w:ascii="Cambria" w:hAnsi="Cambria"/>
          <w:sz w:val="24"/>
          <w:szCs w:val="24"/>
        </w:rPr>
        <w:t xml:space="preserve">e-Karip </w:t>
      </w:r>
      <w:r w:rsidRPr="00981705">
        <w:rPr>
          <w:rFonts w:ascii="Cambria" w:hAnsi="Cambria"/>
          <w:sz w:val="24"/>
          <w:szCs w:val="24"/>
        </w:rPr>
        <w:tab/>
        <w:t xml:space="preserve">    </w:t>
      </w:r>
      <w:r w:rsidRPr="00981705">
        <w:rPr>
          <w:rFonts w:ascii="Cambria" w:hAnsi="Cambria"/>
          <w:sz w:val="24"/>
          <w:szCs w:val="24"/>
        </w:rPr>
        <w:tab/>
      </w:r>
      <w:r w:rsidRPr="00981705">
        <w:rPr>
          <w:rFonts w:ascii="Cambria" w:hAnsi="Cambria"/>
          <w:sz w:val="24"/>
          <w:szCs w:val="24"/>
        </w:rPr>
        <w:sym w:font="Wingdings" w:char="F0DF"/>
      </w:r>
      <w:r w:rsidRPr="00981705">
        <w:rPr>
          <w:rFonts w:ascii="Cambria" w:hAnsi="Cambria"/>
          <w:sz w:val="24"/>
          <w:szCs w:val="24"/>
        </w:rPr>
        <w:t xml:space="preserve"> </w:t>
      </w:r>
      <w:r w:rsidRPr="00981705">
        <w:rPr>
          <w:rFonts w:ascii="Cambria" w:hAnsi="Cambria"/>
          <w:b/>
        </w:rPr>
        <w:t xml:space="preserve">00A40400 08 A000000255020000    </w:t>
      </w:r>
    </w:p>
    <w:p w:rsidR="00EC46C8" w:rsidRPr="00981705" w:rsidRDefault="00EC46C8" w:rsidP="00981705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</w:rPr>
      </w:pPr>
      <w:r w:rsidRPr="00981705">
        <w:rPr>
          <w:rFonts w:ascii="Cambria" w:hAnsi="Cambria"/>
          <w:sz w:val="24"/>
          <w:szCs w:val="24"/>
        </w:rPr>
        <w:t xml:space="preserve">e-Karip   </w:t>
      </w:r>
      <w:r w:rsidRPr="00981705">
        <w:rPr>
          <w:rFonts w:ascii="Cambria" w:hAnsi="Cambria"/>
          <w:sz w:val="24"/>
          <w:szCs w:val="24"/>
        </w:rPr>
        <w:tab/>
      </w:r>
      <w:r w:rsidRPr="00981705">
        <w:rPr>
          <w:rFonts w:ascii="Cambria" w:hAnsi="Cambria"/>
          <w:sz w:val="24"/>
          <w:szCs w:val="24"/>
        </w:rPr>
        <w:tab/>
      </w:r>
      <w:r w:rsidRPr="00981705">
        <w:rPr>
          <w:rFonts w:ascii="Cambria" w:hAnsi="Cambria"/>
          <w:sz w:val="24"/>
          <w:szCs w:val="24"/>
        </w:rPr>
        <w:sym w:font="Wingdings" w:char="F0E0"/>
      </w:r>
      <w:r w:rsidRPr="00981705">
        <w:rPr>
          <w:rFonts w:ascii="Cambria" w:hAnsi="Cambria"/>
          <w:sz w:val="24"/>
          <w:szCs w:val="24"/>
        </w:rPr>
        <w:t xml:space="preserve"> </w:t>
      </w:r>
      <w:r w:rsidRPr="00981705">
        <w:rPr>
          <w:rFonts w:ascii="Cambria" w:hAnsi="Cambria"/>
          <w:b/>
          <w:sz w:val="24"/>
          <w:szCs w:val="24"/>
        </w:rPr>
        <w:t>9000 (Expected Result)</w:t>
      </w:r>
    </w:p>
    <w:p w:rsidR="00EC46C8" w:rsidRPr="00981705" w:rsidRDefault="00EC46C8" w:rsidP="00981705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</w:rPr>
      </w:pPr>
    </w:p>
    <w:p w:rsidR="00EC46C8" w:rsidRPr="00981705" w:rsidRDefault="00EC46C8" w:rsidP="009817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981705">
        <w:rPr>
          <w:rFonts w:ascii="Cambria" w:hAnsi="Cambria"/>
          <w:sz w:val="24"/>
          <w:szCs w:val="24"/>
        </w:rPr>
        <w:t>Pemilihan applet SAM-Card.</w:t>
      </w:r>
    </w:p>
    <w:p w:rsidR="00EC46C8" w:rsidRPr="00981705" w:rsidRDefault="00EC46C8" w:rsidP="0098170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EC46C8" w:rsidRPr="00981705" w:rsidRDefault="00EC46C8" w:rsidP="00981705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981705">
        <w:rPr>
          <w:rFonts w:ascii="Cambria" w:hAnsi="Cambria"/>
          <w:b/>
          <w:color w:val="1F497D"/>
          <w:sz w:val="24"/>
          <w:szCs w:val="24"/>
        </w:rPr>
        <w:t>SAM</w:t>
      </w:r>
      <w:r w:rsidRPr="00981705">
        <w:rPr>
          <w:rFonts w:ascii="Cambria" w:hAnsi="Cambria"/>
          <w:b/>
          <w:color w:val="1F497D"/>
          <w:sz w:val="24"/>
          <w:szCs w:val="24"/>
        </w:rPr>
        <w:tab/>
      </w:r>
      <w:r w:rsidRPr="00981705">
        <w:rPr>
          <w:rFonts w:ascii="Cambria" w:hAnsi="Cambria"/>
          <w:b/>
          <w:color w:val="1F497D"/>
          <w:sz w:val="24"/>
          <w:szCs w:val="24"/>
        </w:rPr>
        <w:tab/>
      </w:r>
      <w:r w:rsidRPr="00981705">
        <w:rPr>
          <w:rFonts w:ascii="Cambria" w:hAnsi="Cambria"/>
          <w:b/>
          <w:color w:val="1F497D"/>
          <w:sz w:val="24"/>
          <w:szCs w:val="24"/>
        </w:rPr>
        <w:tab/>
      </w:r>
      <w:r w:rsidRPr="00981705">
        <w:rPr>
          <w:rFonts w:ascii="Cambria" w:hAnsi="Cambria"/>
          <w:b/>
          <w:color w:val="1F497D"/>
          <w:sz w:val="24"/>
          <w:szCs w:val="24"/>
        </w:rPr>
        <w:sym w:font="Wingdings" w:char="F0DF"/>
      </w:r>
      <w:r w:rsidRPr="00981705">
        <w:rPr>
          <w:rFonts w:ascii="Cambria" w:hAnsi="Cambria"/>
          <w:b/>
          <w:color w:val="1F497D"/>
          <w:sz w:val="24"/>
          <w:szCs w:val="24"/>
        </w:rPr>
        <w:t xml:space="preserve"> </w:t>
      </w:r>
      <w:r w:rsidRPr="00981705">
        <w:rPr>
          <w:rFonts w:ascii="Cambria" w:hAnsi="Cambria"/>
          <w:b/>
          <w:color w:val="1F497D"/>
        </w:rPr>
        <w:t xml:space="preserve">00A40400 08 A000000255010000   </w:t>
      </w:r>
    </w:p>
    <w:p w:rsidR="00EC46C8" w:rsidRPr="00981705" w:rsidRDefault="00EC46C8" w:rsidP="00981705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981705">
        <w:rPr>
          <w:rFonts w:ascii="Cambria" w:hAnsi="Cambria"/>
          <w:b/>
          <w:color w:val="1F497D"/>
          <w:sz w:val="24"/>
          <w:szCs w:val="24"/>
        </w:rPr>
        <w:t>SAM</w:t>
      </w:r>
      <w:r w:rsidRPr="00981705">
        <w:rPr>
          <w:rFonts w:ascii="Cambria" w:hAnsi="Cambria"/>
          <w:b/>
          <w:color w:val="1F497D"/>
          <w:sz w:val="24"/>
          <w:szCs w:val="24"/>
        </w:rPr>
        <w:tab/>
      </w:r>
      <w:r w:rsidRPr="00981705">
        <w:rPr>
          <w:rFonts w:ascii="Cambria" w:hAnsi="Cambria"/>
          <w:color w:val="1F497D"/>
          <w:sz w:val="24"/>
          <w:szCs w:val="24"/>
        </w:rPr>
        <w:tab/>
      </w:r>
      <w:r w:rsidRPr="00981705">
        <w:rPr>
          <w:rFonts w:ascii="Cambria" w:hAnsi="Cambria"/>
          <w:color w:val="1F497D"/>
          <w:sz w:val="24"/>
          <w:szCs w:val="24"/>
        </w:rPr>
        <w:tab/>
      </w:r>
      <w:r w:rsidRPr="00981705">
        <w:rPr>
          <w:rFonts w:ascii="Cambria" w:hAnsi="Cambria"/>
          <w:color w:val="1F497D"/>
          <w:sz w:val="24"/>
          <w:szCs w:val="24"/>
        </w:rPr>
        <w:sym w:font="Wingdings" w:char="F0E0"/>
      </w:r>
      <w:r w:rsidRPr="00981705">
        <w:rPr>
          <w:rFonts w:ascii="Cambria" w:hAnsi="Cambria"/>
          <w:color w:val="1F497D"/>
          <w:sz w:val="24"/>
          <w:szCs w:val="24"/>
        </w:rPr>
        <w:t xml:space="preserve"> </w:t>
      </w:r>
      <w:r w:rsidRPr="00981705">
        <w:rPr>
          <w:rFonts w:ascii="Cambria" w:hAnsi="Cambria"/>
          <w:b/>
          <w:color w:val="1F497D"/>
          <w:sz w:val="24"/>
          <w:szCs w:val="24"/>
        </w:rPr>
        <w:t>9000 (Expected Result)</w:t>
      </w:r>
    </w:p>
    <w:p w:rsidR="00EC46C8" w:rsidRPr="00981705" w:rsidRDefault="00EC46C8" w:rsidP="00981705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</w:p>
    <w:p w:rsidR="00EC46C8" w:rsidRPr="00981705" w:rsidRDefault="00EC46C8" w:rsidP="009817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981705">
        <w:rPr>
          <w:rFonts w:ascii="Cambria" w:hAnsi="Cambria"/>
          <w:sz w:val="24"/>
          <w:szCs w:val="24"/>
        </w:rPr>
        <w:t xml:space="preserve">Terminal mengirimkan </w:t>
      </w:r>
      <w:r w:rsidRPr="00981705">
        <w:rPr>
          <w:rFonts w:ascii="Cambria" w:hAnsi="Cambria"/>
          <w:i/>
          <w:sz w:val="24"/>
          <w:szCs w:val="24"/>
        </w:rPr>
        <w:t>command Get Card</w:t>
      </w:r>
      <w:r w:rsidRPr="00981705">
        <w:rPr>
          <w:rFonts w:ascii="Cambria" w:hAnsi="Cambria"/>
          <w:sz w:val="24"/>
          <w:szCs w:val="24"/>
        </w:rPr>
        <w:t xml:space="preserve"> ID untuk mendapatkan nomor serial kartu sebanyak 8 </w:t>
      </w:r>
      <w:r w:rsidRPr="00981705">
        <w:rPr>
          <w:rFonts w:ascii="Cambria" w:hAnsi="Cambria"/>
          <w:i/>
          <w:sz w:val="24"/>
          <w:szCs w:val="24"/>
        </w:rPr>
        <w:t>bytes</w:t>
      </w:r>
      <w:r w:rsidRPr="00981705">
        <w:rPr>
          <w:rFonts w:ascii="Cambria" w:hAnsi="Cambria"/>
          <w:sz w:val="24"/>
          <w:szCs w:val="24"/>
        </w:rPr>
        <w:t xml:space="preserve"> dan kartu memberikan respon nomor serial kartu dan disimpan dalam variabel. Terminal mengirimkan </w:t>
      </w:r>
      <w:r w:rsidRPr="00981705">
        <w:rPr>
          <w:rFonts w:ascii="Cambria" w:hAnsi="Cambria"/>
          <w:i/>
          <w:sz w:val="24"/>
          <w:szCs w:val="24"/>
        </w:rPr>
        <w:t>command Get Challenge</w:t>
      </w:r>
      <w:r w:rsidRPr="00981705">
        <w:rPr>
          <w:rFonts w:ascii="Cambria" w:hAnsi="Cambria"/>
          <w:sz w:val="24"/>
          <w:szCs w:val="24"/>
        </w:rPr>
        <w:t xml:space="preserve"> ke kartu dan kartu mengirimkan respons nomor random dan disimpan dalam variabel. </w:t>
      </w:r>
    </w:p>
    <w:p w:rsidR="00EC46C8" w:rsidRPr="00981705" w:rsidRDefault="00EC46C8" w:rsidP="00981705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</w:p>
    <w:p w:rsidR="00EC46C8" w:rsidRPr="00981705" w:rsidRDefault="00EC46C8" w:rsidP="00981705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</w:rPr>
      </w:pPr>
      <w:r w:rsidRPr="00981705">
        <w:rPr>
          <w:rFonts w:ascii="Cambria" w:hAnsi="Cambria"/>
          <w:b/>
          <w:sz w:val="24"/>
          <w:szCs w:val="24"/>
        </w:rPr>
        <w:t>e-Karip</w:t>
      </w:r>
      <w:r w:rsidRPr="00981705">
        <w:rPr>
          <w:rFonts w:ascii="Cambria" w:hAnsi="Cambria"/>
          <w:b/>
          <w:sz w:val="24"/>
          <w:szCs w:val="24"/>
        </w:rPr>
        <w:tab/>
      </w:r>
      <w:r w:rsidRPr="00981705">
        <w:rPr>
          <w:rFonts w:ascii="Cambria" w:hAnsi="Cambria"/>
          <w:b/>
          <w:sz w:val="24"/>
          <w:szCs w:val="24"/>
        </w:rPr>
        <w:tab/>
      </w:r>
      <w:r w:rsidRPr="00981705">
        <w:rPr>
          <w:rFonts w:ascii="Cambria" w:hAnsi="Cambria"/>
          <w:b/>
          <w:sz w:val="24"/>
          <w:szCs w:val="24"/>
        </w:rPr>
        <w:sym w:font="Wingdings" w:char="F0DF"/>
      </w:r>
      <w:r w:rsidRPr="00981705">
        <w:rPr>
          <w:rFonts w:ascii="Cambria" w:hAnsi="Cambria"/>
          <w:b/>
          <w:sz w:val="24"/>
          <w:szCs w:val="24"/>
        </w:rPr>
        <w:t xml:space="preserve"> 80B8000008  (Get Card ID)</w:t>
      </w:r>
    </w:p>
    <w:p w:rsidR="00EC46C8" w:rsidRPr="00981705" w:rsidRDefault="00EC46C8" w:rsidP="00981705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  <w:r w:rsidRPr="00981705">
        <w:rPr>
          <w:rFonts w:ascii="Cambria" w:hAnsi="Cambria"/>
          <w:b/>
          <w:sz w:val="24"/>
          <w:szCs w:val="24"/>
        </w:rPr>
        <w:t xml:space="preserve">e-Karip   </w:t>
      </w:r>
      <w:r w:rsidRPr="00981705">
        <w:rPr>
          <w:rFonts w:ascii="Cambria" w:hAnsi="Cambria"/>
          <w:b/>
          <w:sz w:val="24"/>
          <w:szCs w:val="24"/>
        </w:rPr>
        <w:tab/>
      </w:r>
      <w:r w:rsidRPr="00981705">
        <w:rPr>
          <w:rFonts w:ascii="Cambria" w:hAnsi="Cambria"/>
          <w:b/>
          <w:sz w:val="24"/>
          <w:szCs w:val="24"/>
        </w:rPr>
        <w:tab/>
      </w:r>
      <w:r w:rsidRPr="00981705">
        <w:rPr>
          <w:rFonts w:ascii="Cambria" w:hAnsi="Cambria"/>
          <w:b/>
          <w:sz w:val="24"/>
          <w:szCs w:val="24"/>
        </w:rPr>
        <w:sym w:font="Wingdings" w:char="F0E0"/>
      </w:r>
      <w:r w:rsidRPr="00981705">
        <w:rPr>
          <w:rFonts w:ascii="Cambria" w:hAnsi="Cambria"/>
          <w:b/>
          <w:sz w:val="24"/>
          <w:szCs w:val="24"/>
        </w:rPr>
        <w:t xml:space="preserve"> CSN + 9000 </w:t>
      </w:r>
    </w:p>
    <w:p w:rsidR="00EC46C8" w:rsidRPr="00981705" w:rsidRDefault="00EC46C8" w:rsidP="00981705">
      <w:pPr>
        <w:ind w:left="720" w:firstLine="720"/>
        <w:rPr>
          <w:rFonts w:ascii="Cambria" w:hAnsi="Cambria"/>
          <w:b/>
          <w:sz w:val="24"/>
          <w:szCs w:val="24"/>
        </w:rPr>
      </w:pPr>
      <w:r w:rsidRPr="00981705">
        <w:rPr>
          <w:rFonts w:ascii="Cambria" w:hAnsi="Cambria"/>
          <w:b/>
          <w:sz w:val="24"/>
          <w:szCs w:val="24"/>
        </w:rPr>
        <w:t>e-Karip</w:t>
      </w:r>
      <w:r w:rsidRPr="00981705">
        <w:rPr>
          <w:rFonts w:ascii="Cambria" w:hAnsi="Cambria"/>
          <w:b/>
          <w:sz w:val="24"/>
          <w:szCs w:val="24"/>
        </w:rPr>
        <w:tab/>
      </w:r>
      <w:r w:rsidRPr="00981705">
        <w:rPr>
          <w:rFonts w:ascii="Cambria" w:hAnsi="Cambria"/>
          <w:b/>
          <w:sz w:val="24"/>
          <w:szCs w:val="24"/>
        </w:rPr>
        <w:tab/>
      </w:r>
      <w:r w:rsidRPr="00981705">
        <w:sym w:font="Wingdings" w:char="F0DF"/>
      </w:r>
      <w:r w:rsidRPr="00981705">
        <w:rPr>
          <w:rFonts w:ascii="Cambria" w:hAnsi="Cambria"/>
          <w:b/>
          <w:sz w:val="24"/>
          <w:szCs w:val="24"/>
        </w:rPr>
        <w:t xml:space="preserve"> 0084000008  (Get Challenge)</w:t>
      </w:r>
    </w:p>
    <w:p w:rsidR="00EC46C8" w:rsidRPr="00981705" w:rsidRDefault="00EC46C8" w:rsidP="00981705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  <w:r w:rsidRPr="00981705">
        <w:rPr>
          <w:rFonts w:ascii="Cambria" w:hAnsi="Cambria"/>
          <w:b/>
          <w:sz w:val="24"/>
          <w:szCs w:val="24"/>
        </w:rPr>
        <w:t>e-Karip</w:t>
      </w:r>
      <w:r w:rsidRPr="00981705">
        <w:rPr>
          <w:rFonts w:ascii="Cambria" w:hAnsi="Cambria"/>
          <w:b/>
          <w:sz w:val="24"/>
          <w:szCs w:val="24"/>
        </w:rPr>
        <w:tab/>
      </w:r>
      <w:r w:rsidRPr="00981705">
        <w:rPr>
          <w:rFonts w:ascii="Cambria" w:hAnsi="Cambria"/>
          <w:b/>
          <w:sz w:val="24"/>
          <w:szCs w:val="24"/>
        </w:rPr>
        <w:tab/>
      </w:r>
      <w:r w:rsidRPr="00981705">
        <w:rPr>
          <w:rFonts w:ascii="Cambria" w:hAnsi="Cambria"/>
          <w:b/>
          <w:sz w:val="24"/>
          <w:szCs w:val="24"/>
        </w:rPr>
        <w:sym w:font="Wingdings" w:char="F0E0"/>
      </w:r>
      <w:r w:rsidRPr="00981705">
        <w:rPr>
          <w:rFonts w:ascii="Cambria" w:hAnsi="Cambria"/>
          <w:b/>
          <w:sz w:val="24"/>
          <w:szCs w:val="24"/>
        </w:rPr>
        <w:t xml:space="preserve"> RAN +9000</w:t>
      </w:r>
    </w:p>
    <w:p w:rsidR="00EC46C8" w:rsidRPr="00981705" w:rsidRDefault="00EC46C8" w:rsidP="00981705">
      <w:pPr>
        <w:pStyle w:val="ListParagraph"/>
        <w:rPr>
          <w:rFonts w:ascii="Cambria" w:hAnsi="Cambria"/>
          <w:b/>
          <w:sz w:val="24"/>
          <w:szCs w:val="24"/>
        </w:rPr>
      </w:pPr>
    </w:p>
    <w:p w:rsidR="00EC46C8" w:rsidRPr="00981705" w:rsidRDefault="00EC46C8" w:rsidP="0098170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EC46C8" w:rsidRPr="00981705" w:rsidRDefault="00EC46C8" w:rsidP="009817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981705">
        <w:rPr>
          <w:rFonts w:ascii="Cambria" w:hAnsi="Cambria"/>
          <w:sz w:val="24"/>
          <w:szCs w:val="24"/>
        </w:rPr>
        <w:t xml:space="preserve">Terminal mengirimkan </w:t>
      </w:r>
      <w:r w:rsidRPr="00981705">
        <w:rPr>
          <w:rFonts w:ascii="Cambria" w:hAnsi="Cambria"/>
          <w:i/>
          <w:sz w:val="24"/>
          <w:szCs w:val="24"/>
        </w:rPr>
        <w:t>command</w:t>
      </w:r>
      <w:r w:rsidRPr="00981705">
        <w:rPr>
          <w:rFonts w:ascii="Cambria" w:hAnsi="Cambria"/>
          <w:sz w:val="24"/>
          <w:szCs w:val="24"/>
        </w:rPr>
        <w:t xml:space="preserve"> + </w:t>
      </w:r>
      <w:r w:rsidRPr="00981705">
        <w:rPr>
          <w:rFonts w:ascii="Cambria" w:hAnsi="Cambria"/>
          <w:i/>
          <w:sz w:val="24"/>
          <w:szCs w:val="24"/>
        </w:rPr>
        <w:t>card</w:t>
      </w:r>
      <w:r w:rsidRPr="00981705">
        <w:rPr>
          <w:rFonts w:ascii="Cambria" w:hAnsi="Cambria"/>
          <w:sz w:val="24"/>
          <w:szCs w:val="24"/>
        </w:rPr>
        <w:t xml:space="preserve"> ID (8 </w:t>
      </w:r>
      <w:r w:rsidRPr="00981705">
        <w:rPr>
          <w:rFonts w:ascii="Cambria" w:hAnsi="Cambria"/>
          <w:i/>
          <w:sz w:val="24"/>
          <w:szCs w:val="24"/>
        </w:rPr>
        <w:t>bytes</w:t>
      </w:r>
      <w:r w:rsidRPr="00981705">
        <w:rPr>
          <w:rFonts w:ascii="Cambria" w:hAnsi="Cambria"/>
          <w:sz w:val="24"/>
          <w:szCs w:val="24"/>
        </w:rPr>
        <w:t xml:space="preserve">) + </w:t>
      </w:r>
      <w:r w:rsidRPr="00981705">
        <w:rPr>
          <w:rFonts w:ascii="Cambria" w:hAnsi="Cambria"/>
          <w:i/>
          <w:sz w:val="24"/>
          <w:szCs w:val="24"/>
        </w:rPr>
        <w:t>Random Number</w:t>
      </w:r>
      <w:r w:rsidRPr="00981705">
        <w:rPr>
          <w:rFonts w:ascii="Cambria" w:hAnsi="Cambria"/>
          <w:sz w:val="24"/>
          <w:szCs w:val="24"/>
        </w:rPr>
        <w:t xml:space="preserve"> (8 </w:t>
      </w:r>
      <w:r w:rsidRPr="00981705">
        <w:rPr>
          <w:rFonts w:ascii="Cambria" w:hAnsi="Cambria"/>
          <w:i/>
          <w:sz w:val="24"/>
          <w:szCs w:val="24"/>
        </w:rPr>
        <w:t>bytes</w:t>
      </w:r>
      <w:r w:rsidRPr="00981705">
        <w:rPr>
          <w:rFonts w:ascii="Cambria" w:hAnsi="Cambria"/>
          <w:sz w:val="24"/>
          <w:szCs w:val="24"/>
        </w:rPr>
        <w:t xml:space="preserve">) ke SAM. SAM melakukan enkripsi dan meng-generate </w:t>
      </w:r>
      <w:r w:rsidRPr="00981705">
        <w:rPr>
          <w:rFonts w:ascii="Cambria" w:hAnsi="Cambria"/>
          <w:i/>
          <w:sz w:val="24"/>
          <w:szCs w:val="24"/>
        </w:rPr>
        <w:t>heade</w:t>
      </w:r>
      <w:r w:rsidRPr="00981705">
        <w:rPr>
          <w:rFonts w:ascii="Cambria" w:hAnsi="Cambria"/>
          <w:sz w:val="24"/>
          <w:szCs w:val="24"/>
        </w:rPr>
        <w:t xml:space="preserve">r + </w:t>
      </w:r>
      <w:r w:rsidRPr="00981705">
        <w:rPr>
          <w:rFonts w:ascii="Cambria" w:hAnsi="Cambria"/>
          <w:i/>
          <w:sz w:val="24"/>
          <w:szCs w:val="24"/>
        </w:rPr>
        <w:t>cryptogram data</w:t>
      </w:r>
      <w:r w:rsidRPr="00981705">
        <w:rPr>
          <w:rFonts w:ascii="Cambria" w:hAnsi="Cambria"/>
          <w:sz w:val="24"/>
          <w:szCs w:val="24"/>
        </w:rPr>
        <w:t xml:space="preserve"> (32 </w:t>
      </w:r>
      <w:r w:rsidRPr="00981705">
        <w:rPr>
          <w:rFonts w:ascii="Cambria" w:hAnsi="Cambria"/>
          <w:i/>
          <w:sz w:val="24"/>
          <w:szCs w:val="24"/>
        </w:rPr>
        <w:t>bytes</w:t>
      </w:r>
      <w:r w:rsidRPr="00981705">
        <w:rPr>
          <w:rFonts w:ascii="Cambria" w:hAnsi="Cambria"/>
          <w:sz w:val="24"/>
          <w:szCs w:val="24"/>
        </w:rPr>
        <w:t xml:space="preserve">) + Mac (8 </w:t>
      </w:r>
      <w:r w:rsidRPr="00981705">
        <w:rPr>
          <w:rFonts w:ascii="Cambria" w:hAnsi="Cambria"/>
          <w:i/>
          <w:sz w:val="24"/>
          <w:szCs w:val="24"/>
        </w:rPr>
        <w:t>bytes</w:t>
      </w:r>
      <w:r w:rsidRPr="00981705">
        <w:rPr>
          <w:rFonts w:ascii="Cambria" w:hAnsi="Cambria"/>
          <w:sz w:val="24"/>
          <w:szCs w:val="24"/>
        </w:rPr>
        <w:t>) yang disimpan dalam variable.</w:t>
      </w:r>
    </w:p>
    <w:p w:rsidR="00EC46C8" w:rsidRPr="00981705" w:rsidRDefault="00EC46C8" w:rsidP="0098170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EC46C8" w:rsidRPr="00981705" w:rsidRDefault="00EC46C8" w:rsidP="00981705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981705">
        <w:rPr>
          <w:rFonts w:ascii="Cambria" w:hAnsi="Cambria"/>
          <w:b/>
          <w:color w:val="1F497D"/>
          <w:sz w:val="24"/>
          <w:szCs w:val="24"/>
        </w:rPr>
        <w:t>SAM</w:t>
      </w:r>
      <w:r w:rsidRPr="00981705">
        <w:rPr>
          <w:rFonts w:ascii="Cambria" w:hAnsi="Cambria"/>
          <w:b/>
          <w:color w:val="1F497D"/>
          <w:sz w:val="24"/>
          <w:szCs w:val="24"/>
        </w:rPr>
        <w:tab/>
      </w:r>
      <w:r w:rsidRPr="00981705">
        <w:rPr>
          <w:rFonts w:ascii="Cambria" w:hAnsi="Cambria"/>
          <w:b/>
          <w:color w:val="1F497D"/>
          <w:sz w:val="24"/>
          <w:szCs w:val="24"/>
        </w:rPr>
        <w:tab/>
      </w:r>
      <w:r w:rsidRPr="00981705">
        <w:rPr>
          <w:rFonts w:ascii="Cambria" w:hAnsi="Cambria"/>
          <w:b/>
          <w:color w:val="1F497D"/>
          <w:sz w:val="24"/>
          <w:szCs w:val="24"/>
        </w:rPr>
        <w:tab/>
      </w:r>
      <w:r w:rsidRPr="00981705">
        <w:rPr>
          <w:rFonts w:ascii="Cambria" w:hAnsi="Cambria"/>
          <w:b/>
          <w:color w:val="1F497D"/>
          <w:sz w:val="24"/>
          <w:szCs w:val="24"/>
        </w:rPr>
        <w:sym w:font="Wingdings" w:char="F0DF"/>
      </w:r>
      <w:r w:rsidRPr="00981705">
        <w:rPr>
          <w:rFonts w:ascii="Cambria" w:hAnsi="Cambria"/>
          <w:b/>
          <w:color w:val="1F497D"/>
          <w:sz w:val="24"/>
          <w:szCs w:val="24"/>
        </w:rPr>
        <w:t xml:space="preserve"> </w:t>
      </w:r>
      <w:r w:rsidRPr="00981705">
        <w:rPr>
          <w:rFonts w:ascii="Cambria" w:hAnsi="Cambria"/>
          <w:b/>
          <w:color w:val="1F497D"/>
        </w:rPr>
        <w:t>002A0000 10 &lt;CSN&gt; &lt;RAN&gt;</w:t>
      </w:r>
    </w:p>
    <w:p w:rsidR="00EC46C8" w:rsidRPr="00981705" w:rsidRDefault="00EC46C8" w:rsidP="00981705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981705">
        <w:rPr>
          <w:rFonts w:ascii="Cambria" w:hAnsi="Cambria"/>
          <w:b/>
          <w:color w:val="1F497D"/>
          <w:sz w:val="24"/>
          <w:szCs w:val="24"/>
        </w:rPr>
        <w:t>SAM</w:t>
      </w:r>
      <w:r w:rsidRPr="00981705">
        <w:rPr>
          <w:rFonts w:ascii="Cambria" w:hAnsi="Cambria"/>
          <w:b/>
          <w:color w:val="1F497D"/>
          <w:sz w:val="24"/>
          <w:szCs w:val="24"/>
        </w:rPr>
        <w:tab/>
      </w:r>
      <w:r w:rsidRPr="00981705">
        <w:rPr>
          <w:rFonts w:ascii="Cambria" w:hAnsi="Cambria"/>
          <w:color w:val="1F497D"/>
          <w:sz w:val="24"/>
          <w:szCs w:val="24"/>
        </w:rPr>
        <w:tab/>
      </w:r>
      <w:r w:rsidRPr="00981705">
        <w:rPr>
          <w:rFonts w:ascii="Cambria" w:hAnsi="Cambria"/>
          <w:color w:val="1F497D"/>
          <w:sz w:val="24"/>
          <w:szCs w:val="24"/>
        </w:rPr>
        <w:tab/>
      </w:r>
      <w:r w:rsidRPr="00981705">
        <w:rPr>
          <w:rFonts w:ascii="Cambria" w:hAnsi="Cambria"/>
          <w:color w:val="1F497D"/>
          <w:sz w:val="24"/>
          <w:szCs w:val="24"/>
        </w:rPr>
        <w:sym w:font="Wingdings" w:char="F0E0"/>
      </w:r>
      <w:r w:rsidRPr="00981705">
        <w:rPr>
          <w:rFonts w:ascii="Cambria" w:hAnsi="Cambria"/>
          <w:color w:val="1F497D"/>
          <w:sz w:val="24"/>
          <w:szCs w:val="24"/>
        </w:rPr>
        <w:t xml:space="preserve"> </w:t>
      </w:r>
      <w:r w:rsidRPr="00981705">
        <w:rPr>
          <w:rFonts w:ascii="Cambria" w:hAnsi="Cambria"/>
          <w:b/>
          <w:color w:val="1F497D"/>
          <w:sz w:val="24"/>
          <w:szCs w:val="24"/>
        </w:rPr>
        <w:t xml:space="preserve">Result1 +9000 </w:t>
      </w:r>
    </w:p>
    <w:p w:rsidR="00EC46C8" w:rsidRPr="00981705" w:rsidRDefault="00EC46C8" w:rsidP="00981705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</w:p>
    <w:p w:rsidR="00EC46C8" w:rsidRPr="00981705" w:rsidRDefault="00EC46C8" w:rsidP="009817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981705">
        <w:rPr>
          <w:rFonts w:ascii="Cambria" w:hAnsi="Cambria"/>
          <w:sz w:val="24"/>
          <w:szCs w:val="24"/>
        </w:rPr>
        <w:t xml:space="preserve">Result1 diteruskan ke kartu dan kartu merespon dengan </w:t>
      </w:r>
      <w:r w:rsidRPr="00981705">
        <w:rPr>
          <w:rFonts w:ascii="Cambria" w:hAnsi="Cambria"/>
          <w:i/>
          <w:sz w:val="24"/>
          <w:szCs w:val="24"/>
        </w:rPr>
        <w:t>key cryptogram</w:t>
      </w:r>
      <w:r w:rsidRPr="00981705">
        <w:rPr>
          <w:rFonts w:ascii="Cambria" w:hAnsi="Cambria"/>
          <w:sz w:val="24"/>
          <w:szCs w:val="24"/>
        </w:rPr>
        <w:t xml:space="preserve"> data (32 </w:t>
      </w:r>
      <w:r w:rsidRPr="00981705">
        <w:rPr>
          <w:rFonts w:ascii="Cambria" w:hAnsi="Cambria"/>
          <w:i/>
          <w:sz w:val="24"/>
          <w:szCs w:val="24"/>
        </w:rPr>
        <w:t>bytes</w:t>
      </w:r>
      <w:r w:rsidRPr="00981705">
        <w:rPr>
          <w:rFonts w:ascii="Cambria" w:hAnsi="Cambria"/>
          <w:sz w:val="24"/>
          <w:szCs w:val="24"/>
        </w:rPr>
        <w:t xml:space="preserve">) + Mac (8 </w:t>
      </w:r>
      <w:r w:rsidRPr="00981705">
        <w:rPr>
          <w:rFonts w:ascii="Cambria" w:hAnsi="Cambria"/>
          <w:i/>
          <w:sz w:val="24"/>
          <w:szCs w:val="24"/>
        </w:rPr>
        <w:t>bytes</w:t>
      </w:r>
      <w:r w:rsidRPr="00981705">
        <w:rPr>
          <w:rFonts w:ascii="Cambria" w:hAnsi="Cambria"/>
          <w:sz w:val="24"/>
          <w:szCs w:val="24"/>
        </w:rPr>
        <w:t>)</w:t>
      </w:r>
    </w:p>
    <w:p w:rsidR="00EC46C8" w:rsidRPr="00981705" w:rsidRDefault="00EC46C8" w:rsidP="0098170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EC46C8" w:rsidRPr="00981705" w:rsidRDefault="00EC46C8" w:rsidP="00981705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  <w:r w:rsidRPr="00981705">
        <w:rPr>
          <w:rFonts w:ascii="Cambria" w:hAnsi="Cambria"/>
          <w:b/>
          <w:sz w:val="24"/>
          <w:szCs w:val="24"/>
        </w:rPr>
        <w:t>e-Karip</w:t>
      </w:r>
      <w:r w:rsidRPr="00981705">
        <w:rPr>
          <w:rFonts w:ascii="Cambria" w:hAnsi="Cambria"/>
          <w:b/>
          <w:sz w:val="24"/>
          <w:szCs w:val="24"/>
        </w:rPr>
        <w:tab/>
      </w:r>
      <w:r w:rsidRPr="00981705">
        <w:rPr>
          <w:rFonts w:ascii="Cambria" w:hAnsi="Cambria"/>
          <w:b/>
          <w:sz w:val="24"/>
          <w:szCs w:val="24"/>
        </w:rPr>
        <w:tab/>
      </w:r>
      <w:r w:rsidRPr="00981705">
        <w:sym w:font="Wingdings" w:char="F0DF"/>
      </w:r>
      <w:r w:rsidRPr="00981705">
        <w:rPr>
          <w:rFonts w:ascii="Cambria" w:hAnsi="Cambria"/>
          <w:b/>
          <w:sz w:val="24"/>
          <w:szCs w:val="24"/>
        </w:rPr>
        <w:t xml:space="preserve"> Result1</w:t>
      </w:r>
    </w:p>
    <w:p w:rsidR="00EC46C8" w:rsidRPr="00981705" w:rsidRDefault="00EC46C8" w:rsidP="00981705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  <w:r w:rsidRPr="00981705">
        <w:rPr>
          <w:rFonts w:ascii="Cambria" w:hAnsi="Cambria"/>
          <w:b/>
          <w:sz w:val="24"/>
          <w:szCs w:val="24"/>
        </w:rPr>
        <w:t>e-Karip</w:t>
      </w:r>
      <w:r w:rsidRPr="00981705">
        <w:rPr>
          <w:rFonts w:ascii="Cambria" w:hAnsi="Cambria"/>
          <w:b/>
          <w:sz w:val="24"/>
          <w:szCs w:val="24"/>
        </w:rPr>
        <w:tab/>
      </w:r>
      <w:r w:rsidRPr="00981705">
        <w:rPr>
          <w:rFonts w:ascii="Cambria" w:hAnsi="Cambria"/>
          <w:b/>
          <w:sz w:val="24"/>
          <w:szCs w:val="24"/>
        </w:rPr>
        <w:tab/>
      </w:r>
      <w:r w:rsidRPr="00981705">
        <w:rPr>
          <w:rFonts w:ascii="Cambria" w:hAnsi="Cambria"/>
          <w:b/>
          <w:sz w:val="24"/>
          <w:szCs w:val="24"/>
        </w:rPr>
        <w:sym w:font="Wingdings" w:char="F0E0"/>
      </w:r>
      <w:r w:rsidRPr="00981705">
        <w:rPr>
          <w:rFonts w:ascii="Cambria" w:hAnsi="Cambria"/>
          <w:b/>
          <w:sz w:val="24"/>
          <w:szCs w:val="24"/>
        </w:rPr>
        <w:t xml:space="preserve"> Result2 + 9000</w:t>
      </w:r>
    </w:p>
    <w:p w:rsidR="00EC46C8" w:rsidRPr="00981705" w:rsidRDefault="00EC46C8" w:rsidP="00981705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</w:p>
    <w:p w:rsidR="00EC46C8" w:rsidRPr="00981705" w:rsidRDefault="00EC46C8" w:rsidP="009817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981705">
        <w:rPr>
          <w:rFonts w:ascii="Cambria" w:hAnsi="Cambria"/>
          <w:sz w:val="24"/>
          <w:szCs w:val="24"/>
        </w:rPr>
        <w:t>Result2 diteruskan ke SAM dan SAM melakukan otentikasi kunci dan memberikan respon ke terminal apakah koneksi telah berhasil atau gagal.</w:t>
      </w:r>
    </w:p>
    <w:p w:rsidR="00EC46C8" w:rsidRPr="00981705" w:rsidRDefault="00EC46C8" w:rsidP="00981705">
      <w:pPr>
        <w:pStyle w:val="ListParagraph"/>
        <w:rPr>
          <w:rFonts w:ascii="Cambria" w:hAnsi="Cambria"/>
          <w:sz w:val="24"/>
          <w:szCs w:val="24"/>
        </w:rPr>
      </w:pPr>
    </w:p>
    <w:p w:rsidR="00EC46C8" w:rsidRPr="00981705" w:rsidRDefault="00EC46C8" w:rsidP="00981705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981705">
        <w:rPr>
          <w:rFonts w:ascii="Cambria" w:hAnsi="Cambria"/>
          <w:b/>
          <w:color w:val="1F497D"/>
          <w:sz w:val="24"/>
          <w:szCs w:val="24"/>
        </w:rPr>
        <w:t>SAM</w:t>
      </w:r>
      <w:r w:rsidRPr="00981705">
        <w:rPr>
          <w:rFonts w:ascii="Cambria" w:hAnsi="Cambria"/>
          <w:b/>
          <w:color w:val="1F497D"/>
          <w:sz w:val="24"/>
          <w:szCs w:val="24"/>
        </w:rPr>
        <w:tab/>
      </w:r>
      <w:r w:rsidRPr="00981705">
        <w:rPr>
          <w:rFonts w:ascii="Cambria" w:hAnsi="Cambria"/>
          <w:b/>
          <w:color w:val="1F497D"/>
          <w:sz w:val="24"/>
          <w:szCs w:val="24"/>
        </w:rPr>
        <w:tab/>
      </w:r>
      <w:r w:rsidRPr="00981705">
        <w:rPr>
          <w:rFonts w:ascii="Cambria" w:hAnsi="Cambria"/>
          <w:b/>
          <w:color w:val="1F497D"/>
          <w:sz w:val="24"/>
          <w:szCs w:val="24"/>
        </w:rPr>
        <w:tab/>
      </w:r>
      <w:r w:rsidRPr="00981705">
        <w:rPr>
          <w:rFonts w:ascii="Cambria" w:hAnsi="Cambria"/>
          <w:b/>
          <w:color w:val="1F497D"/>
          <w:sz w:val="24"/>
          <w:szCs w:val="24"/>
        </w:rPr>
        <w:sym w:font="Wingdings" w:char="F0DF"/>
      </w:r>
      <w:r w:rsidRPr="00981705">
        <w:rPr>
          <w:rFonts w:ascii="Cambria" w:hAnsi="Cambria"/>
          <w:b/>
          <w:color w:val="1F497D"/>
          <w:sz w:val="24"/>
          <w:szCs w:val="24"/>
        </w:rPr>
        <w:t xml:space="preserve"> </w:t>
      </w:r>
      <w:r w:rsidRPr="00981705">
        <w:rPr>
          <w:rFonts w:ascii="Cambria" w:hAnsi="Cambria"/>
          <w:b/>
          <w:color w:val="1F497D"/>
        </w:rPr>
        <w:t>002A0001 &lt;Length Result2&gt; &lt;Result2&gt;</w:t>
      </w:r>
    </w:p>
    <w:p w:rsidR="00EC46C8" w:rsidRPr="00981705" w:rsidRDefault="00EC46C8" w:rsidP="00981705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981705">
        <w:rPr>
          <w:rFonts w:ascii="Cambria" w:hAnsi="Cambria"/>
          <w:b/>
          <w:color w:val="1F497D"/>
          <w:sz w:val="24"/>
          <w:szCs w:val="24"/>
        </w:rPr>
        <w:t>SAM</w:t>
      </w:r>
      <w:r w:rsidRPr="00981705">
        <w:rPr>
          <w:rFonts w:ascii="Cambria" w:hAnsi="Cambria"/>
          <w:b/>
          <w:color w:val="1F497D"/>
          <w:sz w:val="24"/>
          <w:szCs w:val="24"/>
        </w:rPr>
        <w:tab/>
      </w:r>
      <w:r w:rsidRPr="00981705">
        <w:rPr>
          <w:rFonts w:ascii="Cambria" w:hAnsi="Cambria"/>
          <w:color w:val="1F497D"/>
          <w:sz w:val="24"/>
          <w:szCs w:val="24"/>
        </w:rPr>
        <w:tab/>
      </w:r>
      <w:r w:rsidRPr="00981705">
        <w:rPr>
          <w:rFonts w:ascii="Cambria" w:hAnsi="Cambria"/>
          <w:color w:val="1F497D"/>
          <w:sz w:val="24"/>
          <w:szCs w:val="24"/>
        </w:rPr>
        <w:tab/>
      </w:r>
      <w:r w:rsidRPr="00981705">
        <w:rPr>
          <w:rFonts w:ascii="Cambria" w:hAnsi="Cambria"/>
          <w:color w:val="1F497D"/>
          <w:sz w:val="24"/>
          <w:szCs w:val="24"/>
        </w:rPr>
        <w:sym w:font="Wingdings" w:char="F0E0"/>
      </w:r>
      <w:r w:rsidRPr="00981705">
        <w:rPr>
          <w:rFonts w:ascii="Cambria" w:hAnsi="Cambria"/>
          <w:color w:val="1F497D"/>
          <w:sz w:val="24"/>
          <w:szCs w:val="24"/>
        </w:rPr>
        <w:t xml:space="preserve"> </w:t>
      </w:r>
      <w:r w:rsidRPr="00981705">
        <w:rPr>
          <w:rFonts w:ascii="Cambria" w:hAnsi="Cambria"/>
          <w:b/>
          <w:color w:val="1F497D"/>
          <w:sz w:val="24"/>
          <w:szCs w:val="24"/>
        </w:rPr>
        <w:t>9000</w:t>
      </w:r>
    </w:p>
    <w:p w:rsidR="00EC46C8" w:rsidRPr="00981705" w:rsidRDefault="00EC46C8" w:rsidP="00981705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</w:p>
    <w:p w:rsidR="00EC46C8" w:rsidRPr="00B85A46" w:rsidRDefault="00EC46C8" w:rsidP="00B85A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981705">
        <w:rPr>
          <w:rFonts w:ascii="Cambria" w:hAnsi="Cambria"/>
          <w:b/>
          <w:sz w:val="24"/>
          <w:szCs w:val="24"/>
        </w:rPr>
        <w:t xml:space="preserve">Contoh Log APDU Personalisasi Kartu </w:t>
      </w:r>
    </w:p>
    <w:p w:rsidR="00EC46C8" w:rsidRPr="00A134C5" w:rsidRDefault="00EC46C8" w:rsidP="002213C4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&lt;- 00A4040008A000000255020000</w:t>
      </w:r>
    </w:p>
    <w:p w:rsidR="00EC46C8" w:rsidRPr="00A134C5" w:rsidRDefault="00EC46C8" w:rsidP="002213C4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-&gt; 9000</w:t>
      </w:r>
    </w:p>
    <w:p w:rsidR="00EC46C8" w:rsidRPr="00A134C5" w:rsidRDefault="00EC46C8" w:rsidP="002213C4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&lt;- 00A4040008A000000255010000</w:t>
      </w:r>
    </w:p>
    <w:p w:rsidR="00EC46C8" w:rsidRPr="00A134C5" w:rsidRDefault="00EC46C8" w:rsidP="002213C4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-&gt; 6B00</w:t>
      </w:r>
    </w:p>
    <w:p w:rsidR="00EC46C8" w:rsidRPr="00A134C5" w:rsidRDefault="00EC46C8" w:rsidP="002213C4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&lt;- 00A4040008A000000255010000</w:t>
      </w:r>
    </w:p>
    <w:p w:rsidR="00EC46C8" w:rsidRPr="00A134C5" w:rsidRDefault="00EC46C8" w:rsidP="002213C4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-&gt; 6700</w:t>
      </w:r>
    </w:p>
    <w:p w:rsidR="00EC46C8" w:rsidRPr="00A134C5" w:rsidRDefault="00EC46C8" w:rsidP="002213C4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&lt;- 00A4040008A000000255010000</w:t>
      </w:r>
    </w:p>
    <w:p w:rsidR="00EC46C8" w:rsidRDefault="00EC46C8" w:rsidP="002213C4">
      <w:pPr>
        <w:ind w:firstLine="360"/>
        <w:rPr>
          <w:rFonts w:ascii="Cambria" w:hAnsi="Cambria"/>
          <w:sz w:val="24"/>
          <w:szCs w:val="24"/>
          <w:lang w:val="en-US"/>
        </w:rPr>
      </w:pPr>
      <w:r w:rsidRPr="00A134C5">
        <w:rPr>
          <w:rFonts w:ascii="Cambria" w:hAnsi="Cambria"/>
          <w:sz w:val="24"/>
          <w:szCs w:val="24"/>
        </w:rPr>
        <w:t>SAM -&gt; 9000</w:t>
      </w:r>
    </w:p>
    <w:p w:rsidR="00EC46C8" w:rsidRPr="002213C4" w:rsidRDefault="00EC46C8" w:rsidP="002213C4">
      <w:pPr>
        <w:ind w:firstLine="36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</w:p>
    <w:p w:rsidR="00EC46C8" w:rsidRPr="00A134C5" w:rsidRDefault="00EC46C8" w:rsidP="002213C4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**Perso Started**</w:t>
      </w:r>
    </w:p>
    <w:p w:rsidR="00EC46C8" w:rsidRPr="00A134C5" w:rsidRDefault="00EC46C8" w:rsidP="002213C4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Mutual Started</w:t>
      </w:r>
    </w:p>
    <w:p w:rsidR="00EC46C8" w:rsidRPr="00A134C5" w:rsidRDefault="00EC46C8" w:rsidP="002213C4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&lt;- 00A4040008A000000255020000</w:t>
      </w:r>
    </w:p>
    <w:p w:rsidR="00EC46C8" w:rsidRPr="00A134C5" w:rsidRDefault="00EC46C8" w:rsidP="00625EE2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-&gt; 9000</w:t>
      </w:r>
    </w:p>
    <w:p w:rsidR="00EC46C8" w:rsidRPr="00A134C5" w:rsidRDefault="00EC46C8" w:rsidP="00625EE2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&lt;- 00A4040008A000000255010000</w:t>
      </w:r>
    </w:p>
    <w:p w:rsidR="00EC46C8" w:rsidRPr="00A134C5" w:rsidRDefault="00EC46C8" w:rsidP="00625EE2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-&gt; 9000</w:t>
      </w:r>
    </w:p>
    <w:p w:rsidR="00EC46C8" w:rsidRPr="00A134C5" w:rsidRDefault="00EC46C8" w:rsidP="00625EE2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&lt;- 80B8000008</w:t>
      </w:r>
    </w:p>
    <w:p w:rsidR="00EC46C8" w:rsidRPr="00A134C5" w:rsidRDefault="00EC46C8" w:rsidP="00625EE2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-&gt; 1079000247830C279000</w:t>
      </w:r>
    </w:p>
    <w:p w:rsidR="00EC46C8" w:rsidRPr="00A134C5" w:rsidRDefault="00EC46C8" w:rsidP="00625EE2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&lt;- 0084000008</w:t>
      </w:r>
    </w:p>
    <w:p w:rsidR="00EC46C8" w:rsidRPr="00A134C5" w:rsidRDefault="00EC46C8" w:rsidP="00625EE2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-&gt; 00000000000000009000</w:t>
      </w:r>
    </w:p>
    <w:p w:rsidR="00EC46C8" w:rsidRPr="00A134C5" w:rsidRDefault="00EC46C8" w:rsidP="00625EE2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&lt;- 002A00001000000000000000001079000247830C27</w:t>
      </w:r>
    </w:p>
    <w:p w:rsidR="00EC46C8" w:rsidRPr="00A134C5" w:rsidRDefault="00EC46C8" w:rsidP="00625EE2">
      <w:pPr>
        <w:ind w:left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-&gt; 0082000028230F7729C7557B9BBC9894F6D68A72D99B90C83F515319431A34D2AD946D4D20B21AD70A6693E8429000</w:t>
      </w:r>
    </w:p>
    <w:p w:rsidR="00EC46C8" w:rsidRPr="00A134C5" w:rsidRDefault="00EC46C8" w:rsidP="00625EE2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&lt;- 0082000028230F7729C7557B9BBC9894F6D68A72D99B90C83F515319431A34D2AD946D4D20B21AD70A6693E842</w:t>
      </w:r>
    </w:p>
    <w:p w:rsidR="00EC46C8" w:rsidRPr="00A134C5" w:rsidRDefault="00EC46C8" w:rsidP="00625EE2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-&gt; E348317FF71746E2894C2E67560FBC43918A9309EC1137B1885A2FC93B773F38E315CAF7CF03DE0C9000</w:t>
      </w:r>
    </w:p>
    <w:p w:rsidR="00EC46C8" w:rsidRPr="00A134C5" w:rsidRDefault="00EC46C8" w:rsidP="00625EE2">
      <w:pPr>
        <w:ind w:left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&lt;- 002A000128E348317FF71746E2894C2E67560FBC43918A9309EC1137B1885A2FC93B773F38E315CAF7CF03DE0C</w:t>
      </w:r>
    </w:p>
    <w:p w:rsidR="00EC46C8" w:rsidRPr="00A134C5" w:rsidRDefault="00EC46C8" w:rsidP="00625EE2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-&gt; 9000</w:t>
      </w:r>
    </w:p>
    <w:p w:rsidR="00EC46C8" w:rsidRDefault="00EC46C8" w:rsidP="00625EE2">
      <w:pPr>
        <w:ind w:firstLine="360"/>
        <w:rPr>
          <w:rFonts w:ascii="Cambria" w:hAnsi="Cambria"/>
          <w:sz w:val="24"/>
          <w:szCs w:val="24"/>
          <w:lang w:val="en-US"/>
        </w:rPr>
      </w:pPr>
      <w:r w:rsidRPr="00A134C5">
        <w:rPr>
          <w:rFonts w:ascii="Cambria" w:hAnsi="Cambria"/>
          <w:sz w:val="24"/>
          <w:szCs w:val="24"/>
        </w:rPr>
        <w:t>Mutual Finished</w:t>
      </w:r>
    </w:p>
    <w:p w:rsidR="00EC46C8" w:rsidRPr="00625EE2" w:rsidRDefault="00EC46C8" w:rsidP="00625EE2">
      <w:pPr>
        <w:ind w:firstLine="360"/>
        <w:rPr>
          <w:rFonts w:ascii="Cambria" w:hAnsi="Cambria"/>
          <w:sz w:val="24"/>
          <w:szCs w:val="24"/>
          <w:lang w:val="en-US"/>
        </w:rPr>
      </w:pPr>
    </w:p>
    <w:p w:rsidR="00EC46C8" w:rsidRPr="00A134C5" w:rsidRDefault="00EC46C8" w:rsidP="00A45558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Verify PIN Started</w:t>
      </w:r>
    </w:p>
    <w:p w:rsidR="00EC46C8" w:rsidRPr="00A134C5" w:rsidRDefault="00EC46C8" w:rsidP="00A45558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&lt;- 002A01000D0020000008FFFFFFFF31323334</w:t>
      </w:r>
    </w:p>
    <w:p w:rsidR="00EC46C8" w:rsidRPr="00A134C5" w:rsidRDefault="00EC46C8" w:rsidP="00A45558">
      <w:pPr>
        <w:ind w:left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-&gt; 0C2000002087110174248404D5B8E68143A11E0B0DF261A39701088E08670CBADDFC5010E59000</w:t>
      </w:r>
    </w:p>
    <w:p w:rsidR="00EC46C8" w:rsidRPr="00A134C5" w:rsidRDefault="00EC46C8" w:rsidP="00A45558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&lt;- 0C2000002087110174248404D5B8E68143A11E0B0DF261A39701088E08670CBADDFC5010E5</w:t>
      </w:r>
    </w:p>
    <w:p w:rsidR="00EC46C8" w:rsidRPr="00A134C5" w:rsidRDefault="00EC46C8" w:rsidP="00A45558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-&gt; 990290008E08945188FF1DC150C79000</w:t>
      </w:r>
    </w:p>
    <w:p w:rsidR="00EC46C8" w:rsidRPr="00A134C5" w:rsidRDefault="00EC46C8" w:rsidP="00A45558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&lt;- 002A02000E990290008E08945188FF1DC150C7</w:t>
      </w:r>
    </w:p>
    <w:p w:rsidR="00EC46C8" w:rsidRPr="00A134C5" w:rsidRDefault="00EC46C8" w:rsidP="00A45558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-&gt; 90009000</w:t>
      </w:r>
    </w:p>
    <w:p w:rsidR="00EC46C8" w:rsidRPr="00A134C5" w:rsidRDefault="00EC46C8" w:rsidP="00A45558">
      <w:pPr>
        <w:ind w:firstLine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Verify PIN Finished</w:t>
      </w:r>
    </w:p>
    <w:p w:rsidR="00EC46C8" w:rsidRPr="00A134C5" w:rsidRDefault="00EC46C8" w:rsidP="00A134C5">
      <w:pPr>
        <w:rPr>
          <w:rFonts w:ascii="Cambria" w:hAnsi="Cambria"/>
          <w:sz w:val="24"/>
          <w:szCs w:val="24"/>
        </w:rPr>
      </w:pPr>
    </w:p>
    <w:p w:rsidR="00EC46C8" w:rsidRPr="00A134C5" w:rsidRDefault="00EC46C8" w:rsidP="00A45558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Insert Biodata</w:t>
      </w:r>
    </w:p>
    <w:p w:rsidR="00EC46C8" w:rsidRPr="00A134C5" w:rsidRDefault="00EC46C8" w:rsidP="00A45558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&lt;- 00A40000 02 0001 // select file</w:t>
      </w:r>
    </w:p>
    <w:p w:rsidR="00EC46C8" w:rsidRPr="00A134C5" w:rsidRDefault="00EC46C8" w:rsidP="00A45558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-&gt; 9000 //resp select file</w:t>
      </w:r>
    </w:p>
    <w:p w:rsidR="00EC46C8" w:rsidRPr="00A134C5" w:rsidRDefault="00EC46C8" w:rsidP="00A45558">
      <w:pPr>
        <w:ind w:left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&lt;- 002A0100 7D 04D60000 78 0076110B3132333431323334323334121263687269737469616E20736574796177616E130830393038323031321404717265771508333130383230313216073233333232333417013018083233343233343233190932333432333432333420073234323334323321023234220B3233343233343233343233 // compose update binary command</w:t>
      </w:r>
    </w:p>
    <w:p w:rsidR="00EC46C8" w:rsidRPr="00A134C5" w:rsidRDefault="00EC46C8" w:rsidP="00A45558">
      <w:pPr>
        <w:ind w:left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-&gt; 0CD600009187818101253101976F3CA5C10D6D2130AB4334F65F43B9B9682F8432806AFBB1800E1E42C939EF7366CC673372F19C7ECDB16167B0CD984CA6424BA1F9EA0C5B3BD190368EDE0FC1D8237BF833510A6D41FF94F149D4D65CA91C0B65CA56089190C877853CAEF91A41416E32076CA8060CBD88B5AE96346386D20BCDC9C3826541A53DD19701788E08C5BDFE4FD0352B3D9000 // response1</w:t>
      </w:r>
    </w:p>
    <w:p w:rsidR="00EC46C8" w:rsidRPr="00A134C5" w:rsidRDefault="00EC46C8" w:rsidP="00A45558">
      <w:pPr>
        <w:ind w:left="360"/>
        <w:rPr>
          <w:rFonts w:ascii="Cambria" w:hAnsi="Cambria"/>
          <w:sz w:val="24"/>
          <w:szCs w:val="24"/>
        </w:rPr>
      </w:pPr>
      <w:r w:rsidRPr="0062600E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&lt;- 0CD600009187818101253101976F3CA5C10D6D2130AB4334F65F43B9B9682F8432806AFBB1800E1E42C939EF7366CC673372F19C7ECDB16167B0CD984CA6424BA1F9EA0C5B3BD190368EDE0FC1D8237BF833510A6D41FF94F149D4D65CA91C0B65CA56089190C877853CAEF91A41416E32076CA8060CBD88B5AE96346386D20BCDC9C3826541A53DD19701788E08C5BDFE4FD0352B3D // execute response1 without sw1sw2 9000</w:t>
      </w:r>
    </w:p>
    <w:p w:rsidR="00EC46C8" w:rsidRPr="00A134C5" w:rsidRDefault="00EC46C8" w:rsidP="00A45558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e</w:t>
      </w:r>
      <w:r>
        <w:rPr>
          <w:rFonts w:ascii="Cambria" w:hAnsi="Cambria"/>
          <w:sz w:val="24"/>
          <w:szCs w:val="24"/>
        </w:rPr>
        <w:t>-Karip</w:t>
      </w:r>
      <w:r w:rsidRPr="00A134C5">
        <w:rPr>
          <w:rFonts w:ascii="Cambria" w:hAnsi="Cambria"/>
          <w:sz w:val="24"/>
          <w:szCs w:val="24"/>
        </w:rPr>
        <w:t xml:space="preserve"> -&gt; 990290008E089D5F7F279388277A9000 // response2</w:t>
      </w:r>
    </w:p>
    <w:p w:rsidR="00EC46C8" w:rsidRPr="00A134C5" w:rsidRDefault="00EC46C8" w:rsidP="00A45558">
      <w:pPr>
        <w:ind w:left="360"/>
        <w:rPr>
          <w:rFonts w:ascii="Cambria" w:hAnsi="Cambria"/>
          <w:sz w:val="24"/>
          <w:szCs w:val="24"/>
        </w:rPr>
      </w:pPr>
      <w:r w:rsidRPr="00A134C5">
        <w:rPr>
          <w:rFonts w:ascii="Cambria" w:hAnsi="Cambria"/>
          <w:sz w:val="24"/>
          <w:szCs w:val="24"/>
        </w:rPr>
        <w:t>SAM &lt;- 002A0200 0E 990290008E089D5F7F279388277A // execute response2 without sw1sw2 9000</w:t>
      </w:r>
    </w:p>
    <w:p w:rsidR="00EC46C8" w:rsidRDefault="00EC46C8" w:rsidP="00A45558">
      <w:pPr>
        <w:ind w:firstLine="360"/>
        <w:rPr>
          <w:rFonts w:ascii="Cambria" w:hAnsi="Cambria"/>
          <w:sz w:val="24"/>
          <w:szCs w:val="24"/>
          <w:lang w:val="en-US"/>
        </w:rPr>
      </w:pPr>
      <w:r w:rsidRPr="00A134C5">
        <w:rPr>
          <w:rFonts w:ascii="Cambria" w:hAnsi="Cambria"/>
          <w:sz w:val="24"/>
          <w:szCs w:val="24"/>
        </w:rPr>
        <w:t>SAM -&gt; 90</w:t>
      </w:r>
      <w:r>
        <w:rPr>
          <w:rFonts w:ascii="Cambria" w:hAnsi="Cambria"/>
          <w:sz w:val="24"/>
          <w:szCs w:val="24"/>
        </w:rPr>
        <w:t>009000 // successed respon</w:t>
      </w:r>
      <w:r>
        <w:rPr>
          <w:rFonts w:ascii="Cambria" w:hAnsi="Cambria"/>
          <w:sz w:val="24"/>
          <w:szCs w:val="24"/>
          <w:lang w:val="en-US"/>
        </w:rPr>
        <w:t>s</w:t>
      </w:r>
    </w:p>
    <w:p w:rsidR="00EC46C8" w:rsidRDefault="00EC46C8" w:rsidP="00A45558">
      <w:pPr>
        <w:ind w:firstLine="360"/>
        <w:rPr>
          <w:rFonts w:ascii="Cambria" w:hAnsi="Cambria"/>
          <w:sz w:val="24"/>
          <w:szCs w:val="24"/>
          <w:lang w:val="en-US"/>
        </w:rPr>
      </w:pPr>
    </w:p>
    <w:p w:rsidR="00EC46C8" w:rsidRDefault="00EC46C8" w:rsidP="00A45558">
      <w:pPr>
        <w:ind w:firstLine="360"/>
        <w:rPr>
          <w:rFonts w:ascii="Cambria" w:hAnsi="Cambria"/>
          <w:sz w:val="24"/>
          <w:szCs w:val="24"/>
          <w:lang w:val="en-US"/>
        </w:rPr>
      </w:pPr>
    </w:p>
    <w:p w:rsidR="00EC46C8" w:rsidRDefault="00EC46C8" w:rsidP="00A45558">
      <w:pPr>
        <w:ind w:firstLine="360"/>
        <w:rPr>
          <w:rFonts w:ascii="Cambria" w:hAnsi="Cambria"/>
          <w:sz w:val="24"/>
          <w:szCs w:val="24"/>
          <w:lang w:val="en-US"/>
        </w:rPr>
      </w:pPr>
    </w:p>
    <w:p w:rsidR="00EC46C8" w:rsidRPr="00B85A46" w:rsidRDefault="00EC46C8" w:rsidP="00B85A46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  <w:r w:rsidRPr="006A444C">
        <w:rPr>
          <w:rFonts w:ascii="Cambria" w:hAnsi="Cambria"/>
          <w:b/>
          <w:sz w:val="24"/>
          <w:szCs w:val="24"/>
          <w:lang w:val="en-US"/>
        </w:rPr>
        <w:t>------ Akhir dari Dokumen -----</w:t>
      </w:r>
    </w:p>
    <w:sectPr w:rsidR="00EC46C8" w:rsidRPr="00B85A46" w:rsidSect="008C057C">
      <w:footerReference w:type="default" r:id="rId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6C8" w:rsidRDefault="00EC46C8" w:rsidP="006545B1">
      <w:pPr>
        <w:spacing w:after="0" w:line="240" w:lineRule="auto"/>
      </w:pPr>
      <w:r>
        <w:separator/>
      </w:r>
    </w:p>
  </w:endnote>
  <w:endnote w:type="continuationSeparator" w:id="0">
    <w:p w:rsidR="00EC46C8" w:rsidRDefault="00EC46C8" w:rsidP="0065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C8" w:rsidRDefault="00EC46C8" w:rsidP="00D00B55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 w:rsidRPr="0062600E">
      <w:rPr>
        <w:rFonts w:ascii="Cambria" w:hAnsi="Cambria"/>
        <w:lang w:val="it-IT"/>
      </w:rPr>
      <w:t>Spesifikasi Personalisasi Applet e-Karip v1.1</w:t>
    </w:r>
    <w:r>
      <w:rPr>
        <w:rFonts w:ascii="Cambria" w:hAnsi="Cambria"/>
      </w:rPr>
      <w:tab/>
      <w:t xml:space="preserve"> </w:t>
    </w:r>
    <w:fldSimple w:instr=" PAGE   \* MERGEFORMAT ">
      <w:r w:rsidRPr="009A5F23">
        <w:rPr>
          <w:rFonts w:ascii="Cambria" w:hAnsi="Cambria"/>
        </w:rPr>
        <w:t>1</w:t>
      </w:r>
    </w:fldSimple>
  </w:p>
  <w:p w:rsidR="00EC46C8" w:rsidRDefault="00EC46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6C8" w:rsidRDefault="00EC46C8" w:rsidP="006545B1">
      <w:pPr>
        <w:spacing w:after="0" w:line="240" w:lineRule="auto"/>
      </w:pPr>
      <w:r>
        <w:separator/>
      </w:r>
    </w:p>
  </w:footnote>
  <w:footnote w:type="continuationSeparator" w:id="0">
    <w:p w:rsidR="00EC46C8" w:rsidRDefault="00EC46C8" w:rsidP="00654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05757E8A"/>
    <w:multiLevelType w:val="hybridMultilevel"/>
    <w:tmpl w:val="8D58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008C2"/>
    <w:multiLevelType w:val="hybridMultilevel"/>
    <w:tmpl w:val="C338AF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621D4"/>
    <w:multiLevelType w:val="hybridMultilevel"/>
    <w:tmpl w:val="75165C7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0B4CA0"/>
    <w:multiLevelType w:val="hybridMultilevel"/>
    <w:tmpl w:val="75165C7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0202788"/>
    <w:multiLevelType w:val="hybridMultilevel"/>
    <w:tmpl w:val="E5684C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A6F0BD4"/>
    <w:multiLevelType w:val="hybridMultilevel"/>
    <w:tmpl w:val="53B0E7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527F2"/>
    <w:multiLevelType w:val="hybridMultilevel"/>
    <w:tmpl w:val="75165C7C"/>
    <w:lvl w:ilvl="0" w:tplc="0421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>
    <w:nsid w:val="6E1277A4"/>
    <w:multiLevelType w:val="hybridMultilevel"/>
    <w:tmpl w:val="42CA92EA"/>
    <w:lvl w:ilvl="0" w:tplc="A3127A8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768642EA"/>
    <w:multiLevelType w:val="hybridMultilevel"/>
    <w:tmpl w:val="9316254E"/>
    <w:lvl w:ilvl="0" w:tplc="CF9AFA6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49FF"/>
    <w:rsid w:val="00002A4F"/>
    <w:rsid w:val="00006F41"/>
    <w:rsid w:val="00011164"/>
    <w:rsid w:val="00012D52"/>
    <w:rsid w:val="00013AE3"/>
    <w:rsid w:val="000178FD"/>
    <w:rsid w:val="000263A9"/>
    <w:rsid w:val="0006565E"/>
    <w:rsid w:val="00075DAC"/>
    <w:rsid w:val="000872C4"/>
    <w:rsid w:val="00087B4B"/>
    <w:rsid w:val="00096C78"/>
    <w:rsid w:val="000971AC"/>
    <w:rsid w:val="000A3F2F"/>
    <w:rsid w:val="000A613C"/>
    <w:rsid w:val="000A6651"/>
    <w:rsid w:val="000C5EAD"/>
    <w:rsid w:val="000C6635"/>
    <w:rsid w:val="000D64BE"/>
    <w:rsid w:val="000D6F55"/>
    <w:rsid w:val="000E758F"/>
    <w:rsid w:val="000F555D"/>
    <w:rsid w:val="001028F6"/>
    <w:rsid w:val="00104205"/>
    <w:rsid w:val="0010447A"/>
    <w:rsid w:val="0010661F"/>
    <w:rsid w:val="001272ED"/>
    <w:rsid w:val="00134609"/>
    <w:rsid w:val="00136568"/>
    <w:rsid w:val="0014190B"/>
    <w:rsid w:val="00142679"/>
    <w:rsid w:val="0014604D"/>
    <w:rsid w:val="00162871"/>
    <w:rsid w:val="001645E8"/>
    <w:rsid w:val="001701E9"/>
    <w:rsid w:val="00176FAF"/>
    <w:rsid w:val="001778F4"/>
    <w:rsid w:val="00180F2D"/>
    <w:rsid w:val="001855E5"/>
    <w:rsid w:val="00191C8D"/>
    <w:rsid w:val="001A5CED"/>
    <w:rsid w:val="001A6F07"/>
    <w:rsid w:val="001B2047"/>
    <w:rsid w:val="001B6A97"/>
    <w:rsid w:val="001C0AA2"/>
    <w:rsid w:val="001C419D"/>
    <w:rsid w:val="001D1BE1"/>
    <w:rsid w:val="001E2E18"/>
    <w:rsid w:val="001E3781"/>
    <w:rsid w:val="00207315"/>
    <w:rsid w:val="00217E00"/>
    <w:rsid w:val="002213C4"/>
    <w:rsid w:val="00221ECE"/>
    <w:rsid w:val="0022241E"/>
    <w:rsid w:val="00256B39"/>
    <w:rsid w:val="00257C9E"/>
    <w:rsid w:val="0026569F"/>
    <w:rsid w:val="00266681"/>
    <w:rsid w:val="00267371"/>
    <w:rsid w:val="002751D5"/>
    <w:rsid w:val="00284751"/>
    <w:rsid w:val="002A4AC1"/>
    <w:rsid w:val="002A7A38"/>
    <w:rsid w:val="002C2580"/>
    <w:rsid w:val="002C69E9"/>
    <w:rsid w:val="002D3658"/>
    <w:rsid w:val="002D44FD"/>
    <w:rsid w:val="002E17E7"/>
    <w:rsid w:val="002F4BE8"/>
    <w:rsid w:val="0030085B"/>
    <w:rsid w:val="00303D1F"/>
    <w:rsid w:val="0030617C"/>
    <w:rsid w:val="00307FCB"/>
    <w:rsid w:val="0033180D"/>
    <w:rsid w:val="00356695"/>
    <w:rsid w:val="0037015F"/>
    <w:rsid w:val="00373DC9"/>
    <w:rsid w:val="003766A4"/>
    <w:rsid w:val="0038002C"/>
    <w:rsid w:val="003815FE"/>
    <w:rsid w:val="003816CE"/>
    <w:rsid w:val="0038235C"/>
    <w:rsid w:val="0038378E"/>
    <w:rsid w:val="00385A25"/>
    <w:rsid w:val="0039030D"/>
    <w:rsid w:val="003A13EF"/>
    <w:rsid w:val="003A15DC"/>
    <w:rsid w:val="003A50A7"/>
    <w:rsid w:val="003B5A60"/>
    <w:rsid w:val="003B6981"/>
    <w:rsid w:val="003D412B"/>
    <w:rsid w:val="003D6476"/>
    <w:rsid w:val="003E20DA"/>
    <w:rsid w:val="00420AA4"/>
    <w:rsid w:val="00425395"/>
    <w:rsid w:val="00435FA2"/>
    <w:rsid w:val="0044458E"/>
    <w:rsid w:val="0045156A"/>
    <w:rsid w:val="00453C64"/>
    <w:rsid w:val="00455377"/>
    <w:rsid w:val="004658CC"/>
    <w:rsid w:val="004713F1"/>
    <w:rsid w:val="00477B0C"/>
    <w:rsid w:val="00485AAB"/>
    <w:rsid w:val="0048631F"/>
    <w:rsid w:val="004864FD"/>
    <w:rsid w:val="00495C6A"/>
    <w:rsid w:val="0049743A"/>
    <w:rsid w:val="004A3026"/>
    <w:rsid w:val="004C6A87"/>
    <w:rsid w:val="004D01D0"/>
    <w:rsid w:val="004D098E"/>
    <w:rsid w:val="004D3750"/>
    <w:rsid w:val="004E0404"/>
    <w:rsid w:val="004E0548"/>
    <w:rsid w:val="004E4989"/>
    <w:rsid w:val="004E708B"/>
    <w:rsid w:val="0050271A"/>
    <w:rsid w:val="00502CA4"/>
    <w:rsid w:val="00507203"/>
    <w:rsid w:val="0051001D"/>
    <w:rsid w:val="00510F30"/>
    <w:rsid w:val="005223E5"/>
    <w:rsid w:val="00522C1B"/>
    <w:rsid w:val="00531D61"/>
    <w:rsid w:val="00535DA3"/>
    <w:rsid w:val="00537A08"/>
    <w:rsid w:val="00541740"/>
    <w:rsid w:val="005441BD"/>
    <w:rsid w:val="00544C8B"/>
    <w:rsid w:val="005556E4"/>
    <w:rsid w:val="0055734A"/>
    <w:rsid w:val="00560188"/>
    <w:rsid w:val="00575221"/>
    <w:rsid w:val="00577480"/>
    <w:rsid w:val="00585D1E"/>
    <w:rsid w:val="005872EB"/>
    <w:rsid w:val="00597579"/>
    <w:rsid w:val="00597AA2"/>
    <w:rsid w:val="005B3DD2"/>
    <w:rsid w:val="005C5170"/>
    <w:rsid w:val="005E6CC5"/>
    <w:rsid w:val="005F1AC1"/>
    <w:rsid w:val="005F58E9"/>
    <w:rsid w:val="00605C77"/>
    <w:rsid w:val="00610761"/>
    <w:rsid w:val="006115F5"/>
    <w:rsid w:val="00615928"/>
    <w:rsid w:val="00620D15"/>
    <w:rsid w:val="00625EE2"/>
    <w:rsid w:val="0062600E"/>
    <w:rsid w:val="00632266"/>
    <w:rsid w:val="00636E2C"/>
    <w:rsid w:val="006414B2"/>
    <w:rsid w:val="006449A0"/>
    <w:rsid w:val="00651FDE"/>
    <w:rsid w:val="006545B1"/>
    <w:rsid w:val="00657A75"/>
    <w:rsid w:val="00661D29"/>
    <w:rsid w:val="006651BF"/>
    <w:rsid w:val="006677A7"/>
    <w:rsid w:val="00673225"/>
    <w:rsid w:val="00680007"/>
    <w:rsid w:val="006A0042"/>
    <w:rsid w:val="006A3636"/>
    <w:rsid w:val="006A444C"/>
    <w:rsid w:val="006B12A0"/>
    <w:rsid w:val="006B16EB"/>
    <w:rsid w:val="006B3F1F"/>
    <w:rsid w:val="006C2B3C"/>
    <w:rsid w:val="006C35C9"/>
    <w:rsid w:val="006C3B49"/>
    <w:rsid w:val="006D15FD"/>
    <w:rsid w:val="006E4556"/>
    <w:rsid w:val="006F4A4F"/>
    <w:rsid w:val="007017BE"/>
    <w:rsid w:val="0070216B"/>
    <w:rsid w:val="0071021A"/>
    <w:rsid w:val="00711100"/>
    <w:rsid w:val="00712676"/>
    <w:rsid w:val="00712EE9"/>
    <w:rsid w:val="0071505C"/>
    <w:rsid w:val="00717BB7"/>
    <w:rsid w:val="007512BE"/>
    <w:rsid w:val="0076731A"/>
    <w:rsid w:val="007735F1"/>
    <w:rsid w:val="00780CCF"/>
    <w:rsid w:val="00785E90"/>
    <w:rsid w:val="007A15EC"/>
    <w:rsid w:val="007A4D23"/>
    <w:rsid w:val="007B4A7D"/>
    <w:rsid w:val="007C6C44"/>
    <w:rsid w:val="007D7A86"/>
    <w:rsid w:val="007E0F4D"/>
    <w:rsid w:val="007E7A22"/>
    <w:rsid w:val="007F1579"/>
    <w:rsid w:val="007F2ABC"/>
    <w:rsid w:val="007F4731"/>
    <w:rsid w:val="007F5313"/>
    <w:rsid w:val="007F756E"/>
    <w:rsid w:val="008057E7"/>
    <w:rsid w:val="00821B68"/>
    <w:rsid w:val="00824EFC"/>
    <w:rsid w:val="00832C2A"/>
    <w:rsid w:val="00842FA4"/>
    <w:rsid w:val="00845EF2"/>
    <w:rsid w:val="008465EC"/>
    <w:rsid w:val="00863DD1"/>
    <w:rsid w:val="00864C8F"/>
    <w:rsid w:val="00871B66"/>
    <w:rsid w:val="00871E8B"/>
    <w:rsid w:val="008979CA"/>
    <w:rsid w:val="008B2D4B"/>
    <w:rsid w:val="008C057C"/>
    <w:rsid w:val="008C3A9B"/>
    <w:rsid w:val="008D3EFE"/>
    <w:rsid w:val="008E4985"/>
    <w:rsid w:val="008E5D9A"/>
    <w:rsid w:val="00906C22"/>
    <w:rsid w:val="009138C0"/>
    <w:rsid w:val="00914CAB"/>
    <w:rsid w:val="00917C84"/>
    <w:rsid w:val="0094393F"/>
    <w:rsid w:val="009455D7"/>
    <w:rsid w:val="00954A13"/>
    <w:rsid w:val="0096337B"/>
    <w:rsid w:val="009650D7"/>
    <w:rsid w:val="00970488"/>
    <w:rsid w:val="0097077F"/>
    <w:rsid w:val="00971028"/>
    <w:rsid w:val="00972786"/>
    <w:rsid w:val="00976BE1"/>
    <w:rsid w:val="00981705"/>
    <w:rsid w:val="009A5F23"/>
    <w:rsid w:val="009B08AF"/>
    <w:rsid w:val="009F1FB5"/>
    <w:rsid w:val="009F20C8"/>
    <w:rsid w:val="009F458F"/>
    <w:rsid w:val="009F54FC"/>
    <w:rsid w:val="00A021DF"/>
    <w:rsid w:val="00A10221"/>
    <w:rsid w:val="00A134C5"/>
    <w:rsid w:val="00A1674D"/>
    <w:rsid w:val="00A22875"/>
    <w:rsid w:val="00A45558"/>
    <w:rsid w:val="00A4629B"/>
    <w:rsid w:val="00A5038E"/>
    <w:rsid w:val="00A51F3B"/>
    <w:rsid w:val="00A54B7B"/>
    <w:rsid w:val="00A620E9"/>
    <w:rsid w:val="00A73CDB"/>
    <w:rsid w:val="00A8443A"/>
    <w:rsid w:val="00A9124C"/>
    <w:rsid w:val="00A93E94"/>
    <w:rsid w:val="00A95CAD"/>
    <w:rsid w:val="00AA791A"/>
    <w:rsid w:val="00AB36F2"/>
    <w:rsid w:val="00AD2295"/>
    <w:rsid w:val="00B00A4C"/>
    <w:rsid w:val="00B135F2"/>
    <w:rsid w:val="00B22B17"/>
    <w:rsid w:val="00B304A9"/>
    <w:rsid w:val="00B33BBE"/>
    <w:rsid w:val="00B350F2"/>
    <w:rsid w:val="00B35C42"/>
    <w:rsid w:val="00B5437C"/>
    <w:rsid w:val="00B54C17"/>
    <w:rsid w:val="00B7171C"/>
    <w:rsid w:val="00B755FD"/>
    <w:rsid w:val="00B77794"/>
    <w:rsid w:val="00B810EE"/>
    <w:rsid w:val="00B85A46"/>
    <w:rsid w:val="00B9134E"/>
    <w:rsid w:val="00BA6647"/>
    <w:rsid w:val="00BA6C1B"/>
    <w:rsid w:val="00BB6BD0"/>
    <w:rsid w:val="00BD21D8"/>
    <w:rsid w:val="00BD6D6E"/>
    <w:rsid w:val="00BD6F68"/>
    <w:rsid w:val="00BE1767"/>
    <w:rsid w:val="00C151AD"/>
    <w:rsid w:val="00C237FE"/>
    <w:rsid w:val="00C23ACC"/>
    <w:rsid w:val="00C23DF5"/>
    <w:rsid w:val="00C266CF"/>
    <w:rsid w:val="00C32E40"/>
    <w:rsid w:val="00C34A09"/>
    <w:rsid w:val="00C3648A"/>
    <w:rsid w:val="00C5316D"/>
    <w:rsid w:val="00C557E2"/>
    <w:rsid w:val="00C6025D"/>
    <w:rsid w:val="00C64011"/>
    <w:rsid w:val="00C73D36"/>
    <w:rsid w:val="00C75121"/>
    <w:rsid w:val="00C77045"/>
    <w:rsid w:val="00C90E26"/>
    <w:rsid w:val="00CA5AD0"/>
    <w:rsid w:val="00CA6B10"/>
    <w:rsid w:val="00CC28F9"/>
    <w:rsid w:val="00CC6DCE"/>
    <w:rsid w:val="00D00B55"/>
    <w:rsid w:val="00D0118E"/>
    <w:rsid w:val="00D176BF"/>
    <w:rsid w:val="00D2018C"/>
    <w:rsid w:val="00D20B55"/>
    <w:rsid w:val="00D20BFB"/>
    <w:rsid w:val="00D22F0A"/>
    <w:rsid w:val="00D42C59"/>
    <w:rsid w:val="00D45599"/>
    <w:rsid w:val="00D46551"/>
    <w:rsid w:val="00D528FC"/>
    <w:rsid w:val="00D52E8B"/>
    <w:rsid w:val="00D56CA3"/>
    <w:rsid w:val="00D60EE5"/>
    <w:rsid w:val="00D61C66"/>
    <w:rsid w:val="00D7166D"/>
    <w:rsid w:val="00D8761A"/>
    <w:rsid w:val="00D97EC9"/>
    <w:rsid w:val="00DA113C"/>
    <w:rsid w:val="00DA5040"/>
    <w:rsid w:val="00DB40B8"/>
    <w:rsid w:val="00DB54AE"/>
    <w:rsid w:val="00DC33FD"/>
    <w:rsid w:val="00DC412B"/>
    <w:rsid w:val="00DD17D8"/>
    <w:rsid w:val="00DE2A30"/>
    <w:rsid w:val="00DE71CF"/>
    <w:rsid w:val="00E0038B"/>
    <w:rsid w:val="00E067BB"/>
    <w:rsid w:val="00E238C3"/>
    <w:rsid w:val="00E25220"/>
    <w:rsid w:val="00E314A0"/>
    <w:rsid w:val="00E349FF"/>
    <w:rsid w:val="00E36330"/>
    <w:rsid w:val="00E50E91"/>
    <w:rsid w:val="00E6047A"/>
    <w:rsid w:val="00E6048B"/>
    <w:rsid w:val="00E7192E"/>
    <w:rsid w:val="00E76ADE"/>
    <w:rsid w:val="00E81859"/>
    <w:rsid w:val="00EA3BD8"/>
    <w:rsid w:val="00EC46C8"/>
    <w:rsid w:val="00EC7811"/>
    <w:rsid w:val="00EC7AB2"/>
    <w:rsid w:val="00ED14FE"/>
    <w:rsid w:val="00ED2052"/>
    <w:rsid w:val="00F133CE"/>
    <w:rsid w:val="00F27F76"/>
    <w:rsid w:val="00F36A50"/>
    <w:rsid w:val="00F40ECC"/>
    <w:rsid w:val="00F46DAF"/>
    <w:rsid w:val="00F55716"/>
    <w:rsid w:val="00F714C0"/>
    <w:rsid w:val="00F736C3"/>
    <w:rsid w:val="00F76A55"/>
    <w:rsid w:val="00F93512"/>
    <w:rsid w:val="00F95E21"/>
    <w:rsid w:val="00FA63BF"/>
    <w:rsid w:val="00FC245E"/>
    <w:rsid w:val="00FC3FEB"/>
    <w:rsid w:val="00FC7A2C"/>
    <w:rsid w:val="00FD48BA"/>
    <w:rsid w:val="00FD5518"/>
    <w:rsid w:val="00FD7237"/>
    <w:rsid w:val="00FE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1C"/>
    <w:pPr>
      <w:spacing w:after="200" w:line="27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38C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38C0"/>
    <w:rPr>
      <w:rFonts w:ascii="Cambria" w:hAnsi="Cambria" w:cs="Times New Roman"/>
      <w:b/>
      <w:bCs/>
      <w:noProof/>
      <w:color w:val="365F91"/>
      <w:sz w:val="28"/>
      <w:szCs w:val="28"/>
      <w:lang w:val="id-ID"/>
    </w:rPr>
  </w:style>
  <w:style w:type="paragraph" w:styleId="ListParagraph">
    <w:name w:val="List Paragraph"/>
    <w:basedOn w:val="Normal"/>
    <w:uiPriority w:val="99"/>
    <w:qFormat/>
    <w:rsid w:val="00E349FF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AA79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table" w:styleId="TableGrid">
    <w:name w:val="Table Grid"/>
    <w:basedOn w:val="TableNormal"/>
    <w:uiPriority w:val="99"/>
    <w:rsid w:val="007B4A7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654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545B1"/>
    <w:rPr>
      <w:rFonts w:cs="Times New Roman"/>
      <w:noProof/>
      <w:lang w:val="id-ID"/>
    </w:rPr>
  </w:style>
  <w:style w:type="paragraph" w:styleId="Footer">
    <w:name w:val="footer"/>
    <w:basedOn w:val="Normal"/>
    <w:link w:val="FooterChar"/>
    <w:uiPriority w:val="99"/>
    <w:rsid w:val="00654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45B1"/>
    <w:rPr>
      <w:rFonts w:cs="Times New Roman"/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rsid w:val="00654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45B1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8</Pages>
  <Words>691</Words>
  <Characters>3939</Characters>
  <Application>Microsoft Office Outlook</Application>
  <DocSecurity>0</DocSecurity>
  <Lines>0</Lines>
  <Paragraphs>0</Paragraphs>
  <ScaleCrop>false</ScaleCrop>
  <Company>AL MARWAH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Rohiman</dc:creator>
  <cp:keywords/>
  <dc:description/>
  <cp:lastModifiedBy>Hen</cp:lastModifiedBy>
  <cp:revision>15</cp:revision>
  <dcterms:created xsi:type="dcterms:W3CDTF">2012-09-04T04:49:00Z</dcterms:created>
  <dcterms:modified xsi:type="dcterms:W3CDTF">2012-09-14T04:19:00Z</dcterms:modified>
</cp:coreProperties>
</file>